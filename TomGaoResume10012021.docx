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758" w:type="dxa"/>
        <w:tblInd w:w="-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440"/>
      </w:tblGrid>
      <w:tr w:rsidR="0067522D" w:rsidRPr="00F50907" w14:paraId="46A9B846" w14:textId="0F926739" w:rsidTr="00BF6EEA">
        <w:trPr>
          <w:trHeight w:val="841"/>
        </w:trPr>
        <w:tc>
          <w:tcPr>
            <w:tcW w:w="4318" w:type="dxa"/>
            <w:vAlign w:val="center"/>
          </w:tcPr>
          <w:p w14:paraId="5B335CAA" w14:textId="77777777" w:rsidR="0067522D" w:rsidRPr="00950DCA" w:rsidRDefault="0067522D" w:rsidP="0067522D">
            <w:pPr>
              <w:pStyle w:val="ContactInfo"/>
              <w:spacing w:before="0" w:after="0" w:line="240" w:lineRule="auto"/>
              <w:contextualSpacing w:val="0"/>
              <w:rPr>
                <w:rFonts w:ascii="Roboto" w:hAnsi="Roboto" w:cs="Calibri"/>
                <w:b/>
                <w:bCs/>
                <w:color w:val="17365D" w:themeColor="text2" w:themeShade="BF"/>
                <w:sz w:val="32"/>
              </w:rPr>
            </w:pPr>
            <w:r w:rsidRPr="00950DCA">
              <w:rPr>
                <w:rFonts w:ascii="Roboto" w:hAnsi="Roboto" w:cs="Calibri"/>
                <w:b/>
                <w:bCs/>
                <w:color w:val="17365D" w:themeColor="text2" w:themeShade="BF"/>
                <w:sz w:val="32"/>
              </w:rPr>
              <w:t>Tom S. Gao</w:t>
            </w:r>
          </w:p>
          <w:p w14:paraId="5C76D1CE" w14:textId="0A291570" w:rsidR="0067522D" w:rsidRPr="00950DCA" w:rsidRDefault="00F56B11" w:rsidP="0067522D">
            <w:pPr>
              <w:pStyle w:val="ContactInfo"/>
              <w:spacing w:before="0" w:after="0" w:line="240" w:lineRule="auto"/>
              <w:contextualSpacing w:val="0"/>
              <w:rPr>
                <w:rFonts w:ascii="Roboto" w:hAnsi="Roboto" w:cs="Calibri"/>
                <w:color w:val="1F497D" w:themeColor="text2"/>
                <w:sz w:val="18"/>
              </w:rPr>
            </w:pPr>
            <w:r w:rsidRPr="00950DCA">
              <w:rPr>
                <w:rFonts w:ascii="Roboto" w:hAnsi="Roboto" w:cs="Calibri"/>
                <w:color w:val="1F497D" w:themeColor="text2"/>
                <w:sz w:val="18"/>
              </w:rPr>
              <w:t xml:space="preserve">Full-Stack </w:t>
            </w:r>
            <w:r w:rsidR="00B82922" w:rsidRPr="00950DCA">
              <w:rPr>
                <w:rFonts w:ascii="Roboto" w:hAnsi="Roboto" w:cs="Calibri"/>
                <w:color w:val="1F497D" w:themeColor="text2"/>
                <w:sz w:val="18"/>
              </w:rPr>
              <w:t>Software Developer</w:t>
            </w:r>
          </w:p>
          <w:p w14:paraId="22B9A2DD" w14:textId="103CCB0C" w:rsidR="0067522D" w:rsidRPr="00950DCA" w:rsidRDefault="00F56B11" w:rsidP="0003441B">
            <w:pPr>
              <w:pStyle w:val="ContactInfo"/>
              <w:spacing w:before="0" w:after="0" w:line="240" w:lineRule="auto"/>
              <w:contextualSpacing w:val="0"/>
              <w:rPr>
                <w:rFonts w:ascii="Roboto" w:hAnsi="Roboto" w:cs="Calibri"/>
                <w:sz w:val="18"/>
              </w:rPr>
            </w:pPr>
            <w:r w:rsidRPr="00950DCA">
              <w:rPr>
                <w:rFonts w:ascii="Roboto" w:hAnsi="Roboto" w:cs="Calibri"/>
                <w:sz w:val="18"/>
              </w:rPr>
              <w:t>Los Angeles, CA</w:t>
            </w:r>
          </w:p>
        </w:tc>
        <w:tc>
          <w:tcPr>
            <w:tcW w:w="4440" w:type="dxa"/>
          </w:tcPr>
          <w:p w14:paraId="51146828" w14:textId="77777777" w:rsidR="007D2016" w:rsidRPr="00F50907" w:rsidRDefault="007D2016" w:rsidP="00423CE4">
            <w:pPr>
              <w:pStyle w:val="ContactInfo"/>
              <w:spacing w:before="0" w:after="0" w:line="240" w:lineRule="auto"/>
              <w:contextualSpacing w:val="0"/>
              <w:jc w:val="right"/>
              <w:rPr>
                <w:rFonts w:ascii="Roboto" w:hAnsi="Roboto"/>
              </w:rPr>
            </w:pPr>
          </w:p>
          <w:p w14:paraId="23807D44" w14:textId="7A8F20CC" w:rsidR="00F56B11" w:rsidRPr="00F50907" w:rsidRDefault="00F56B11" w:rsidP="00423CE4">
            <w:pPr>
              <w:pStyle w:val="ContactInfo"/>
              <w:spacing w:before="0" w:after="0" w:line="240" w:lineRule="auto"/>
              <w:contextualSpacing w:val="0"/>
              <w:jc w:val="right"/>
              <w:rPr>
                <w:rFonts w:ascii="Roboto" w:hAnsi="Roboto"/>
              </w:rPr>
            </w:pPr>
            <w:r w:rsidRPr="00F50907">
              <w:rPr>
                <w:rFonts w:ascii="Roboto" w:hAnsi="Roboto"/>
              </w:rPr>
              <w:t>Cell: (619)942-4433</w:t>
            </w:r>
          </w:p>
          <w:p w14:paraId="590E1BC0" w14:textId="600CAD67" w:rsidR="0067522D" w:rsidRPr="00F50907" w:rsidRDefault="00F56B11" w:rsidP="00423CE4">
            <w:pPr>
              <w:pStyle w:val="ContactInfo"/>
              <w:spacing w:before="0" w:after="0" w:line="240" w:lineRule="auto"/>
              <w:contextualSpacing w:val="0"/>
              <w:jc w:val="right"/>
              <w:rPr>
                <w:rFonts w:ascii="Roboto" w:hAnsi="Roboto" w:cs="Calibri"/>
              </w:rPr>
            </w:pPr>
            <w:r w:rsidRPr="00F50907">
              <w:rPr>
                <w:rFonts w:ascii="Roboto" w:hAnsi="Roboto" w:cs="Calibri"/>
              </w:rPr>
              <w:t xml:space="preserve">Email: </w:t>
            </w:r>
            <w:hyperlink r:id="rId8" w:history="1">
              <w:r w:rsidRPr="00F50907">
                <w:rPr>
                  <w:rStyle w:val="Hyperlink"/>
                  <w:rFonts w:ascii="Roboto" w:hAnsi="Roboto" w:cs="Calibri"/>
                </w:rPr>
                <w:t>mrtomgao@gmail.com</w:t>
              </w:r>
            </w:hyperlink>
          </w:p>
          <w:p w14:paraId="7E8EB445" w14:textId="77589BD6" w:rsidR="0094477E" w:rsidRPr="00F50907" w:rsidRDefault="00F56B11" w:rsidP="0094477E">
            <w:pPr>
              <w:pStyle w:val="ContactInfo"/>
              <w:spacing w:before="0" w:after="0" w:line="240" w:lineRule="auto"/>
              <w:contextualSpacing w:val="0"/>
              <w:jc w:val="right"/>
              <w:rPr>
                <w:rFonts w:ascii="Roboto" w:hAnsi="Roboto"/>
                <w:color w:val="0000FF" w:themeColor="hyperlink"/>
                <w:u w:val="single"/>
              </w:rPr>
            </w:pPr>
            <w:r w:rsidRPr="00F50907">
              <w:rPr>
                <w:rFonts w:ascii="Roboto" w:hAnsi="Roboto"/>
              </w:rPr>
              <w:t xml:space="preserve">Website: </w:t>
            </w:r>
            <w:hyperlink r:id="rId9" w:history="1">
              <w:r w:rsidR="0094477E" w:rsidRPr="00F50907">
                <w:rPr>
                  <w:rStyle w:val="Hyperlink"/>
                  <w:rFonts w:ascii="Roboto" w:hAnsi="Roboto" w:cs="Calibri"/>
                </w:rPr>
                <w:t>mrtomgao.github.io/hello</w:t>
              </w:r>
            </w:hyperlink>
          </w:p>
        </w:tc>
      </w:tr>
    </w:tbl>
    <w:p w14:paraId="780F33E9" w14:textId="77777777" w:rsidR="00165BAF" w:rsidRPr="00950DCA" w:rsidRDefault="00CA7CD0" w:rsidP="0003441B">
      <w:pPr>
        <w:pStyle w:val="Heading1"/>
        <w:spacing w:line="240" w:lineRule="auto"/>
        <w:rPr>
          <w:rFonts w:ascii="Roboto" w:hAnsi="Roboto"/>
        </w:rPr>
      </w:pPr>
      <w:sdt>
        <w:sdtPr>
          <w:rPr>
            <w:rFonts w:ascii="Roboto" w:hAnsi="Roboto"/>
          </w:rPr>
          <w:alias w:val="Summary:"/>
          <w:tag w:val="Summary:"/>
          <w:id w:val="-1062706221"/>
          <w:placeholder>
            <w:docPart w:val="D261C568D197445F94D0AE1400107142"/>
          </w:placeholder>
          <w:temporary/>
          <w:showingPlcHdr/>
          <w15:appearance w15:val="hidden"/>
        </w:sdtPr>
        <w:sdtEndPr/>
        <w:sdtContent>
          <w:r w:rsidR="00165BAF" w:rsidRPr="00950DCA">
            <w:rPr>
              <w:rFonts w:ascii="Roboto" w:hAnsi="Roboto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950DCA" w14:paraId="222F4046" w14:textId="77777777" w:rsidTr="00E20FB1">
        <w:tc>
          <w:tcPr>
            <w:tcW w:w="8640" w:type="dxa"/>
          </w:tcPr>
          <w:p w14:paraId="7A4773B8" w14:textId="0EEE4426" w:rsidR="00033380" w:rsidRPr="00950DCA" w:rsidRDefault="00D84330" w:rsidP="00BF6EEA">
            <w:p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  <w:b/>
                <w:bCs/>
                <w:color w:val="1F497D" w:themeColor="text2"/>
              </w:rPr>
              <w:t>Hello!</w:t>
            </w:r>
            <w:r w:rsidRPr="00950DCA">
              <w:rPr>
                <w:rFonts w:ascii="Roboto" w:hAnsi="Roboto"/>
                <w:color w:val="1F497D" w:themeColor="text2"/>
              </w:rPr>
              <w:t xml:space="preserve"> </w:t>
            </w:r>
            <w:r w:rsidRPr="00950DCA">
              <w:rPr>
                <w:rFonts w:ascii="Roboto" w:hAnsi="Roboto"/>
              </w:rPr>
              <w:t>I</w:t>
            </w:r>
            <w:r w:rsidR="007754D2" w:rsidRPr="00950DCA">
              <w:rPr>
                <w:rFonts w:ascii="Roboto" w:hAnsi="Roboto"/>
              </w:rPr>
              <w:t>’m a</w:t>
            </w:r>
            <w:r w:rsidR="00BF0A02" w:rsidRPr="00950DCA">
              <w:rPr>
                <w:rFonts w:ascii="Roboto" w:hAnsi="Roboto"/>
              </w:rPr>
              <w:t xml:space="preserve"> Full-Stack</w:t>
            </w:r>
            <w:r w:rsidR="007754D2" w:rsidRPr="00950DCA">
              <w:rPr>
                <w:rFonts w:ascii="Roboto" w:hAnsi="Roboto"/>
              </w:rPr>
              <w:t xml:space="preserve"> </w:t>
            </w:r>
            <w:r w:rsidR="003360D9" w:rsidRPr="00950DCA">
              <w:rPr>
                <w:rFonts w:ascii="Roboto" w:hAnsi="Roboto"/>
              </w:rPr>
              <w:t>Developer with o</w:t>
            </w:r>
            <w:r w:rsidR="001C0987" w:rsidRPr="00950DCA">
              <w:rPr>
                <w:rFonts w:ascii="Roboto" w:hAnsi="Roboto"/>
              </w:rPr>
              <w:t>ver</w:t>
            </w:r>
            <w:r w:rsidR="004F12E5" w:rsidRPr="00950DCA">
              <w:rPr>
                <w:rFonts w:ascii="Roboto" w:hAnsi="Roboto"/>
              </w:rPr>
              <w:t xml:space="preserve"> 1</w:t>
            </w:r>
            <w:r w:rsidR="007F0416">
              <w:rPr>
                <w:rFonts w:ascii="Roboto" w:hAnsi="Roboto"/>
              </w:rPr>
              <w:t>5</w:t>
            </w:r>
            <w:r w:rsidR="004F12E5" w:rsidRPr="00950DCA">
              <w:rPr>
                <w:rFonts w:ascii="Roboto" w:hAnsi="Roboto"/>
              </w:rPr>
              <w:t xml:space="preserve"> years of experience</w:t>
            </w:r>
            <w:r w:rsidR="001C0987" w:rsidRPr="00950DCA">
              <w:rPr>
                <w:rFonts w:ascii="Roboto" w:hAnsi="Roboto"/>
              </w:rPr>
              <w:t xml:space="preserve"> in </w:t>
            </w:r>
            <w:r w:rsidR="005F3913" w:rsidRPr="00950DCA">
              <w:rPr>
                <w:rFonts w:ascii="Roboto" w:hAnsi="Roboto"/>
              </w:rPr>
              <w:t>developing</w:t>
            </w:r>
            <w:r w:rsidR="00930E64" w:rsidRPr="00950DCA">
              <w:rPr>
                <w:rFonts w:ascii="Roboto" w:hAnsi="Roboto"/>
              </w:rPr>
              <w:t xml:space="preserve"> </w:t>
            </w:r>
            <w:r w:rsidR="006A7FA9" w:rsidRPr="00950DCA">
              <w:rPr>
                <w:rFonts w:ascii="Roboto" w:hAnsi="Roboto"/>
              </w:rPr>
              <w:t>Client-Server Applications, W</w:t>
            </w:r>
            <w:r w:rsidR="001C0987" w:rsidRPr="00950DCA">
              <w:rPr>
                <w:rFonts w:ascii="Roboto" w:hAnsi="Roboto"/>
              </w:rPr>
              <w:t xml:space="preserve">eb </w:t>
            </w:r>
            <w:r w:rsidR="006A7FA9" w:rsidRPr="00950DCA">
              <w:rPr>
                <w:rFonts w:ascii="Roboto" w:hAnsi="Roboto"/>
              </w:rPr>
              <w:t>A</w:t>
            </w:r>
            <w:r w:rsidR="001C0987" w:rsidRPr="00950DCA">
              <w:rPr>
                <w:rFonts w:ascii="Roboto" w:hAnsi="Roboto"/>
              </w:rPr>
              <w:t>pplications, SOAP</w:t>
            </w:r>
            <w:r w:rsidR="006A7FA9" w:rsidRPr="00950DCA">
              <w:rPr>
                <w:rFonts w:ascii="Roboto" w:hAnsi="Roboto"/>
              </w:rPr>
              <w:t>/</w:t>
            </w:r>
            <w:r w:rsidR="001C0987" w:rsidRPr="00950DCA">
              <w:rPr>
                <w:rFonts w:ascii="Roboto" w:hAnsi="Roboto"/>
              </w:rPr>
              <w:t>RESTful Web Ser</w:t>
            </w:r>
            <w:r w:rsidR="00CF218D" w:rsidRPr="00950DCA">
              <w:rPr>
                <w:rFonts w:ascii="Roboto" w:hAnsi="Roboto"/>
              </w:rPr>
              <w:t>vices,</w:t>
            </w:r>
            <w:r w:rsidR="00F235ED" w:rsidRPr="00950DCA">
              <w:rPr>
                <w:rFonts w:ascii="Roboto" w:hAnsi="Roboto"/>
              </w:rPr>
              <w:t xml:space="preserve"> Back-</w:t>
            </w:r>
            <w:r w:rsidR="00BF0A02" w:rsidRPr="00950DCA">
              <w:rPr>
                <w:rFonts w:ascii="Roboto" w:hAnsi="Roboto"/>
              </w:rPr>
              <w:t>E</w:t>
            </w:r>
            <w:r w:rsidR="00F235ED" w:rsidRPr="00950DCA">
              <w:rPr>
                <w:rFonts w:ascii="Roboto" w:hAnsi="Roboto"/>
              </w:rPr>
              <w:t>nd Services,</w:t>
            </w:r>
            <w:r w:rsidR="007C5ED5" w:rsidRPr="00950DCA">
              <w:rPr>
                <w:rFonts w:ascii="Roboto" w:hAnsi="Roboto"/>
              </w:rPr>
              <w:t xml:space="preserve"> </w:t>
            </w:r>
            <w:r w:rsidR="00CF218D" w:rsidRPr="00950DCA">
              <w:rPr>
                <w:rFonts w:ascii="Roboto" w:hAnsi="Roboto"/>
              </w:rPr>
              <w:t>Databases</w:t>
            </w:r>
            <w:r w:rsidR="007C5ED5" w:rsidRPr="00950DCA">
              <w:rPr>
                <w:rFonts w:ascii="Roboto" w:hAnsi="Roboto"/>
              </w:rPr>
              <w:t>, CI/CD Pipelines</w:t>
            </w:r>
            <w:r w:rsidR="00511DA5" w:rsidRPr="00950DCA">
              <w:rPr>
                <w:rFonts w:ascii="Roboto" w:hAnsi="Roboto"/>
              </w:rPr>
              <w:t xml:space="preserve">, </w:t>
            </w:r>
            <w:r w:rsidR="007675AD" w:rsidRPr="00950DCA">
              <w:rPr>
                <w:rFonts w:ascii="Roboto" w:hAnsi="Roboto"/>
              </w:rPr>
              <w:t>Test Automatio</w:t>
            </w:r>
            <w:r w:rsidR="00066CD2" w:rsidRPr="00950DCA">
              <w:rPr>
                <w:rFonts w:ascii="Roboto" w:hAnsi="Roboto"/>
              </w:rPr>
              <w:t>n, and</w:t>
            </w:r>
            <w:r w:rsidR="00BF6EEA" w:rsidRPr="00950DCA">
              <w:rPr>
                <w:rFonts w:ascii="Roboto" w:hAnsi="Roboto"/>
              </w:rPr>
              <w:t xml:space="preserve"> </w:t>
            </w:r>
            <w:r w:rsidR="00E20FB1" w:rsidRPr="00950DCA">
              <w:rPr>
                <w:rFonts w:ascii="Roboto" w:hAnsi="Roboto"/>
              </w:rPr>
              <w:t>Enterprise Integration Solutions</w:t>
            </w:r>
            <w:r w:rsidR="0081373A" w:rsidRPr="00950DCA">
              <w:rPr>
                <w:rFonts w:ascii="Roboto" w:hAnsi="Roboto"/>
              </w:rPr>
              <w:t>.</w:t>
            </w:r>
            <w:r w:rsidR="00CF218D" w:rsidRPr="00950DCA">
              <w:rPr>
                <w:rFonts w:ascii="Roboto" w:hAnsi="Roboto"/>
              </w:rPr>
              <w:t xml:space="preserve"> </w:t>
            </w:r>
            <w:r w:rsidR="00066CD2" w:rsidRPr="00950DCA">
              <w:rPr>
                <w:rFonts w:ascii="Roboto" w:hAnsi="Roboto"/>
              </w:rPr>
              <w:t>I possess</w:t>
            </w:r>
            <w:r w:rsidR="001C0987" w:rsidRPr="00950DCA">
              <w:rPr>
                <w:rFonts w:ascii="Roboto" w:hAnsi="Roboto"/>
              </w:rPr>
              <w:t xml:space="preserve"> strong fundamental knowledge </w:t>
            </w:r>
            <w:r w:rsidR="005F3913" w:rsidRPr="00950DCA">
              <w:rPr>
                <w:rFonts w:ascii="Roboto" w:hAnsi="Roboto"/>
              </w:rPr>
              <w:t xml:space="preserve">in </w:t>
            </w:r>
            <w:r w:rsidR="00066CD2" w:rsidRPr="00950DCA">
              <w:rPr>
                <w:rFonts w:ascii="Roboto" w:hAnsi="Roboto"/>
              </w:rPr>
              <w:t>Software Design Patterns</w:t>
            </w:r>
            <w:r w:rsidR="00075D5D" w:rsidRPr="00950DCA">
              <w:rPr>
                <w:rFonts w:ascii="Roboto" w:hAnsi="Roboto"/>
              </w:rPr>
              <w:t>, Best Practices, and Distributed Architecture</w:t>
            </w:r>
            <w:r w:rsidR="00066CD2" w:rsidRPr="00950DCA">
              <w:rPr>
                <w:rFonts w:ascii="Roboto" w:hAnsi="Roboto"/>
              </w:rPr>
              <w:t>.</w:t>
            </w:r>
            <w:r w:rsidR="00BD6AAE" w:rsidRPr="00950DCA">
              <w:rPr>
                <w:rFonts w:ascii="Roboto" w:hAnsi="Roboto"/>
              </w:rPr>
              <w:t xml:space="preserve"> I </w:t>
            </w:r>
            <w:r w:rsidR="00791699" w:rsidRPr="00950DCA">
              <w:rPr>
                <w:rFonts w:ascii="Roboto" w:hAnsi="Roboto"/>
              </w:rPr>
              <w:t xml:space="preserve">also love Hiking, </w:t>
            </w:r>
            <w:r w:rsidR="002C5DAC" w:rsidRPr="00950DCA">
              <w:rPr>
                <w:rFonts w:ascii="Roboto" w:hAnsi="Roboto"/>
              </w:rPr>
              <w:t>Traveling</w:t>
            </w:r>
            <w:r w:rsidR="00791699" w:rsidRPr="00950DCA">
              <w:rPr>
                <w:rFonts w:ascii="Roboto" w:hAnsi="Roboto"/>
              </w:rPr>
              <w:t xml:space="preserve">, and </w:t>
            </w:r>
            <w:r w:rsidR="009D7072" w:rsidRPr="00950DCA">
              <w:rPr>
                <w:rFonts w:ascii="Roboto" w:hAnsi="Roboto"/>
              </w:rPr>
              <w:t xml:space="preserve">Unity </w:t>
            </w:r>
            <w:r w:rsidR="00AE32BE" w:rsidRPr="00950DCA">
              <w:rPr>
                <w:rFonts w:ascii="Roboto" w:hAnsi="Roboto"/>
              </w:rPr>
              <w:t>Game Development.</w:t>
            </w:r>
          </w:p>
        </w:tc>
      </w:tr>
    </w:tbl>
    <w:p w14:paraId="09C17C99" w14:textId="77777777" w:rsidR="00033380" w:rsidRPr="00950DCA" w:rsidRDefault="006F11D9" w:rsidP="0003441B">
      <w:pPr>
        <w:pStyle w:val="Heading1"/>
        <w:spacing w:line="240" w:lineRule="auto"/>
        <w:rPr>
          <w:rFonts w:ascii="Roboto" w:hAnsi="Roboto"/>
        </w:rPr>
      </w:pPr>
      <w:r w:rsidRPr="00950DCA">
        <w:rPr>
          <w:rFonts w:ascii="Roboto" w:hAnsi="Roboto"/>
        </w:rPr>
        <w:t>Technical</w:t>
      </w:r>
      <w:r w:rsidR="00AA042A" w:rsidRPr="00950DCA">
        <w:rPr>
          <w:rFonts w:ascii="Roboto" w:hAnsi="Roboto"/>
        </w:rPr>
        <w:t xml:space="preserve"> Competency</w:t>
      </w:r>
    </w:p>
    <w:p w14:paraId="5D77C62D" w14:textId="372E517E" w:rsidR="00D967E6" w:rsidRPr="005B6E17" w:rsidRDefault="0008354D" w:rsidP="003E62C6">
      <w:pPr>
        <w:spacing w:after="80" w:line="240" w:lineRule="auto"/>
        <w:ind w:left="144" w:hanging="144"/>
        <w:rPr>
          <w:rFonts w:ascii="Roboto" w:hAnsi="Roboto"/>
        </w:rPr>
      </w:pPr>
      <w:r w:rsidRPr="005B6E17">
        <w:rPr>
          <w:rFonts w:ascii="Roboto" w:hAnsi="Roboto"/>
          <w:b/>
          <w:bCs/>
        </w:rPr>
        <w:t>Languages</w:t>
      </w:r>
      <w:r w:rsidR="0083386F">
        <w:rPr>
          <w:rFonts w:ascii="Roboto" w:hAnsi="Roboto"/>
        </w:rPr>
        <w:br/>
      </w:r>
      <w:r w:rsidR="009D7072" w:rsidRPr="005B6E17">
        <w:rPr>
          <w:rFonts w:ascii="Roboto" w:hAnsi="Roboto"/>
        </w:rPr>
        <w:t>C#, Golang</w:t>
      </w:r>
      <w:r w:rsidR="00346C4E" w:rsidRPr="005B6E17">
        <w:rPr>
          <w:rFonts w:ascii="Roboto" w:hAnsi="Roboto"/>
        </w:rPr>
        <w:t xml:space="preserve">, </w:t>
      </w:r>
      <w:r w:rsidR="009D7072" w:rsidRPr="005B6E17">
        <w:rPr>
          <w:rFonts w:ascii="Roboto" w:hAnsi="Roboto"/>
        </w:rPr>
        <w:t>JavaScript</w:t>
      </w:r>
      <w:r w:rsidR="00346C4E" w:rsidRPr="005B6E17">
        <w:rPr>
          <w:rFonts w:ascii="Roboto" w:hAnsi="Roboto"/>
        </w:rPr>
        <w:t>,</w:t>
      </w:r>
      <w:r w:rsidR="005676EC" w:rsidRPr="005B6E17">
        <w:rPr>
          <w:rFonts w:ascii="Roboto" w:hAnsi="Roboto"/>
        </w:rPr>
        <w:t xml:space="preserve"> Python</w:t>
      </w:r>
      <w:r w:rsidR="00B96D60" w:rsidRPr="005B6E17">
        <w:rPr>
          <w:rFonts w:ascii="Roboto" w:hAnsi="Roboto"/>
        </w:rPr>
        <w:t>,</w:t>
      </w:r>
      <w:r w:rsidR="00C90329" w:rsidRPr="005B6E17">
        <w:rPr>
          <w:rFonts w:ascii="Roboto" w:hAnsi="Roboto"/>
        </w:rPr>
        <w:t xml:space="preserve"> Power</w:t>
      </w:r>
      <w:r w:rsidR="009D7072" w:rsidRPr="005B6E17">
        <w:rPr>
          <w:rFonts w:ascii="Roboto" w:hAnsi="Roboto"/>
        </w:rPr>
        <w:t>S</w:t>
      </w:r>
      <w:r w:rsidR="00C90329" w:rsidRPr="005B6E17">
        <w:rPr>
          <w:rFonts w:ascii="Roboto" w:hAnsi="Roboto"/>
        </w:rPr>
        <w:t>hell</w:t>
      </w:r>
      <w:r w:rsidR="00346C4E" w:rsidRPr="005B6E17">
        <w:rPr>
          <w:rFonts w:ascii="Roboto" w:hAnsi="Roboto"/>
        </w:rPr>
        <w:t>,</w:t>
      </w:r>
      <w:r w:rsidR="00477BB3" w:rsidRPr="005B6E17">
        <w:rPr>
          <w:rFonts w:ascii="Roboto" w:hAnsi="Roboto"/>
        </w:rPr>
        <w:t xml:space="preserve"> </w:t>
      </w:r>
      <w:r w:rsidR="007E4277" w:rsidRPr="005B6E17">
        <w:rPr>
          <w:rFonts w:ascii="Roboto" w:hAnsi="Roboto"/>
        </w:rPr>
        <w:t>Java</w:t>
      </w:r>
      <w:r w:rsidR="00477BB3" w:rsidRPr="005B6E17">
        <w:rPr>
          <w:rFonts w:ascii="Roboto" w:hAnsi="Roboto"/>
        </w:rPr>
        <w:t>,</w:t>
      </w:r>
      <w:r w:rsidR="00346C4E" w:rsidRPr="005B6E17">
        <w:rPr>
          <w:rFonts w:ascii="Roboto" w:hAnsi="Roboto"/>
        </w:rPr>
        <w:t xml:space="preserve"> PHP, SQL,</w:t>
      </w:r>
      <w:r w:rsidR="005676EC" w:rsidRPr="005B6E17">
        <w:rPr>
          <w:rFonts w:ascii="Roboto" w:hAnsi="Roboto"/>
        </w:rPr>
        <w:t xml:space="preserve"> XML, HTM</w:t>
      </w:r>
      <w:r w:rsidR="00A32C24" w:rsidRPr="005B6E17">
        <w:rPr>
          <w:rFonts w:ascii="Roboto" w:hAnsi="Roboto"/>
        </w:rPr>
        <w:t>L</w:t>
      </w:r>
      <w:r w:rsidR="009414CE" w:rsidRPr="005B6E17">
        <w:rPr>
          <w:rFonts w:ascii="Roboto" w:hAnsi="Roboto"/>
        </w:rPr>
        <w:t>, CSS</w:t>
      </w:r>
      <w:r w:rsidR="007673D6" w:rsidRPr="005B6E17">
        <w:rPr>
          <w:rFonts w:ascii="Roboto" w:hAnsi="Roboto"/>
        </w:rPr>
        <w:t>.</w:t>
      </w:r>
    </w:p>
    <w:p w14:paraId="1B964D9E" w14:textId="0C7442FF" w:rsidR="00894363" w:rsidRPr="005B6E17" w:rsidRDefault="0030358C" w:rsidP="003E62C6">
      <w:pPr>
        <w:spacing w:after="80" w:line="240" w:lineRule="auto"/>
        <w:ind w:left="144" w:hanging="144"/>
        <w:rPr>
          <w:rFonts w:ascii="Roboto" w:hAnsi="Roboto"/>
        </w:rPr>
      </w:pPr>
      <w:r w:rsidRPr="005B6E17">
        <w:rPr>
          <w:rFonts w:ascii="Roboto" w:hAnsi="Roboto"/>
          <w:b/>
          <w:bCs/>
        </w:rPr>
        <w:t>Framework</w:t>
      </w:r>
      <w:r w:rsidR="00CA11A7" w:rsidRPr="005B6E17">
        <w:rPr>
          <w:rFonts w:ascii="Roboto" w:hAnsi="Roboto"/>
          <w:b/>
          <w:bCs/>
        </w:rPr>
        <w:t>s</w:t>
      </w:r>
      <w:r w:rsidR="0083386F">
        <w:rPr>
          <w:rFonts w:ascii="Roboto" w:hAnsi="Roboto"/>
        </w:rPr>
        <w:br/>
      </w:r>
      <w:proofErr w:type="spellStart"/>
      <w:r w:rsidR="00B96D60" w:rsidRPr="005B6E17">
        <w:rPr>
          <w:rFonts w:ascii="Roboto" w:hAnsi="Roboto"/>
        </w:rPr>
        <w:t>WebAPI</w:t>
      </w:r>
      <w:proofErr w:type="spellEnd"/>
      <w:r w:rsidR="00386AC9" w:rsidRPr="005B6E17">
        <w:rPr>
          <w:rFonts w:ascii="Roboto" w:hAnsi="Roboto"/>
        </w:rPr>
        <w:t xml:space="preserve"> SOAP/REST</w:t>
      </w:r>
      <w:r w:rsidR="00B96D60" w:rsidRPr="005B6E17">
        <w:rPr>
          <w:rFonts w:ascii="Roboto" w:hAnsi="Roboto"/>
        </w:rPr>
        <w:t xml:space="preserve">, WCF, </w:t>
      </w:r>
      <w:r w:rsidR="001A2B0D" w:rsidRPr="005B6E17">
        <w:rPr>
          <w:rFonts w:ascii="Roboto" w:hAnsi="Roboto"/>
        </w:rPr>
        <w:t>IPaaS (Mule, Informatica</w:t>
      </w:r>
      <w:r w:rsidR="00201167" w:rsidRPr="005B6E17">
        <w:rPr>
          <w:rFonts w:ascii="Roboto" w:hAnsi="Roboto"/>
        </w:rPr>
        <w:t>, BizTalk</w:t>
      </w:r>
      <w:r w:rsidR="001A2B0D" w:rsidRPr="005B6E17">
        <w:rPr>
          <w:rFonts w:ascii="Roboto" w:hAnsi="Roboto"/>
        </w:rPr>
        <w:t>)</w:t>
      </w:r>
      <w:r w:rsidR="00C249F0" w:rsidRPr="005B6E17">
        <w:rPr>
          <w:rFonts w:ascii="Roboto" w:hAnsi="Roboto"/>
        </w:rPr>
        <w:t>, Jenkins Pipeline</w:t>
      </w:r>
      <w:r w:rsidRPr="005B6E17">
        <w:rPr>
          <w:rFonts w:ascii="Roboto" w:hAnsi="Roboto"/>
        </w:rPr>
        <w:t>, Node</w:t>
      </w:r>
      <w:r w:rsidR="009414CE" w:rsidRPr="005B6E17">
        <w:rPr>
          <w:rFonts w:ascii="Roboto" w:hAnsi="Roboto"/>
        </w:rPr>
        <w:t>,</w:t>
      </w:r>
      <w:r w:rsidR="001E05E7" w:rsidRPr="005B6E17">
        <w:rPr>
          <w:rFonts w:ascii="Roboto" w:hAnsi="Roboto"/>
        </w:rPr>
        <w:t xml:space="preserve"> Express, </w:t>
      </w:r>
      <w:r w:rsidRPr="005B6E17">
        <w:rPr>
          <w:rFonts w:ascii="Roboto" w:hAnsi="Roboto"/>
        </w:rPr>
        <w:t>Serverless</w:t>
      </w:r>
      <w:r w:rsidR="00864369" w:rsidRPr="005B6E17">
        <w:rPr>
          <w:rFonts w:ascii="Roboto" w:hAnsi="Roboto"/>
        </w:rPr>
        <w:t>, Puppeteer/Mocha</w:t>
      </w:r>
      <w:r w:rsidR="00130F48" w:rsidRPr="005B6E17">
        <w:rPr>
          <w:rFonts w:ascii="Roboto" w:hAnsi="Roboto"/>
        </w:rPr>
        <w:t>,</w:t>
      </w:r>
      <w:r w:rsidR="005F55B7" w:rsidRPr="005B6E17">
        <w:rPr>
          <w:rFonts w:ascii="Roboto" w:hAnsi="Roboto"/>
        </w:rPr>
        <w:t xml:space="preserve"> Selenium, </w:t>
      </w:r>
      <w:r w:rsidR="00130F48" w:rsidRPr="005B6E17">
        <w:rPr>
          <w:rFonts w:ascii="Roboto" w:hAnsi="Roboto"/>
        </w:rPr>
        <w:t xml:space="preserve">Sitecore, </w:t>
      </w:r>
      <w:r w:rsidR="00C16388" w:rsidRPr="005B6E17">
        <w:rPr>
          <w:rFonts w:ascii="Roboto" w:hAnsi="Roboto"/>
        </w:rPr>
        <w:t xml:space="preserve">Android Studio, </w:t>
      </w:r>
      <w:r w:rsidR="002E7EBA" w:rsidRPr="005B6E17">
        <w:rPr>
          <w:rFonts w:ascii="Roboto" w:hAnsi="Roboto"/>
        </w:rPr>
        <w:t>Flutter SDK, .NET Core</w:t>
      </w:r>
      <w:r w:rsidR="001B7CC7" w:rsidRPr="005B6E17">
        <w:rPr>
          <w:rFonts w:ascii="Roboto" w:hAnsi="Roboto"/>
        </w:rPr>
        <w:t>,</w:t>
      </w:r>
      <w:r w:rsidR="00E329D1">
        <w:rPr>
          <w:rFonts w:ascii="Roboto" w:hAnsi="Roboto"/>
        </w:rPr>
        <w:t xml:space="preserve"> SQL Server, </w:t>
      </w:r>
      <w:r w:rsidR="004A72E9">
        <w:rPr>
          <w:rFonts w:ascii="Roboto" w:hAnsi="Roboto"/>
        </w:rPr>
        <w:t xml:space="preserve">MySQL, </w:t>
      </w:r>
      <w:r w:rsidR="00513720" w:rsidRPr="005B6E17">
        <w:rPr>
          <w:rFonts w:ascii="Roboto" w:hAnsi="Roboto"/>
        </w:rPr>
        <w:t>Linu</w:t>
      </w:r>
      <w:r w:rsidR="004B4A6A" w:rsidRPr="005B6E17">
        <w:rPr>
          <w:rFonts w:ascii="Roboto" w:hAnsi="Roboto"/>
        </w:rPr>
        <w:t>x</w:t>
      </w:r>
      <w:r w:rsidR="003553C3" w:rsidRPr="005B6E17">
        <w:rPr>
          <w:rFonts w:ascii="Roboto" w:hAnsi="Roboto"/>
        </w:rPr>
        <w:t xml:space="preserve">, </w:t>
      </w:r>
      <w:r w:rsidR="00840832">
        <w:rPr>
          <w:rFonts w:ascii="Roboto" w:hAnsi="Roboto"/>
        </w:rPr>
        <w:t xml:space="preserve">Socket.IO, </w:t>
      </w:r>
      <w:r w:rsidR="003553C3" w:rsidRPr="005B6E17">
        <w:rPr>
          <w:rFonts w:ascii="Roboto" w:hAnsi="Roboto"/>
        </w:rPr>
        <w:t>Unity.</w:t>
      </w:r>
    </w:p>
    <w:p w14:paraId="5ED5B1C7" w14:textId="04C997F6" w:rsidR="00033380" w:rsidRPr="005B6E17" w:rsidRDefault="00195F05" w:rsidP="003E62C6">
      <w:pPr>
        <w:spacing w:after="80" w:line="240" w:lineRule="auto"/>
        <w:ind w:left="144" w:hanging="144"/>
        <w:rPr>
          <w:rFonts w:ascii="Roboto" w:hAnsi="Roboto"/>
        </w:rPr>
      </w:pPr>
      <w:r w:rsidRPr="005B6E17">
        <w:rPr>
          <w:rFonts w:ascii="Roboto" w:hAnsi="Roboto"/>
          <w:b/>
          <w:bCs/>
        </w:rPr>
        <w:t>Cloud</w:t>
      </w:r>
      <w:r w:rsidR="00AD3E51">
        <w:rPr>
          <w:rFonts w:ascii="Roboto" w:hAnsi="Roboto"/>
        </w:rPr>
        <w:br/>
      </w:r>
      <w:r w:rsidR="00156E32" w:rsidRPr="005B6E17">
        <w:rPr>
          <w:rFonts w:ascii="Roboto" w:hAnsi="Roboto"/>
        </w:rPr>
        <w:t>El</w:t>
      </w:r>
      <w:r w:rsidR="00AD3E51">
        <w:rPr>
          <w:rFonts w:ascii="Roboto" w:hAnsi="Roboto"/>
        </w:rPr>
        <w:t>astic</w:t>
      </w:r>
      <w:r w:rsidR="009D7072" w:rsidRPr="005B6E17">
        <w:rPr>
          <w:rFonts w:ascii="Roboto" w:hAnsi="Roboto"/>
        </w:rPr>
        <w:t xml:space="preserve"> </w:t>
      </w:r>
      <w:r w:rsidR="00B5588A" w:rsidRPr="005B6E17">
        <w:rPr>
          <w:rFonts w:ascii="Roboto" w:hAnsi="Roboto"/>
        </w:rPr>
        <w:t xml:space="preserve">Beanstalk, </w:t>
      </w:r>
      <w:r w:rsidR="00156E32" w:rsidRPr="005B6E17">
        <w:rPr>
          <w:rFonts w:ascii="Roboto" w:hAnsi="Roboto"/>
        </w:rPr>
        <w:t>ECS</w:t>
      </w:r>
      <w:r w:rsidR="004A3638" w:rsidRPr="005B6E17">
        <w:rPr>
          <w:rFonts w:ascii="Roboto" w:hAnsi="Roboto"/>
        </w:rPr>
        <w:t xml:space="preserve">, </w:t>
      </w:r>
      <w:r w:rsidR="00B5588A" w:rsidRPr="005B6E17">
        <w:rPr>
          <w:rFonts w:ascii="Roboto" w:hAnsi="Roboto"/>
        </w:rPr>
        <w:t xml:space="preserve">EC2, S3, Lambda, API Gateway, </w:t>
      </w:r>
      <w:r w:rsidR="00114CCC" w:rsidRPr="005B6E17">
        <w:rPr>
          <w:rFonts w:ascii="Roboto" w:hAnsi="Roboto"/>
        </w:rPr>
        <w:t>SQS, Kinesis, CloudFormation</w:t>
      </w:r>
      <w:r w:rsidR="004204D9" w:rsidRPr="005B6E17">
        <w:rPr>
          <w:rFonts w:ascii="Roboto" w:hAnsi="Roboto"/>
        </w:rPr>
        <w:t xml:space="preserve">, </w:t>
      </w:r>
      <w:r w:rsidR="000A68E7" w:rsidRPr="005B6E17">
        <w:rPr>
          <w:rFonts w:ascii="Roboto" w:hAnsi="Roboto"/>
        </w:rPr>
        <w:t>RDS</w:t>
      </w:r>
      <w:r w:rsidR="00E71BAA" w:rsidRPr="005B6E17">
        <w:rPr>
          <w:rFonts w:ascii="Roboto" w:hAnsi="Roboto"/>
        </w:rPr>
        <w:t>, Aurora</w:t>
      </w:r>
      <w:r w:rsidR="0029611A" w:rsidRPr="005B6E17">
        <w:rPr>
          <w:rFonts w:ascii="Roboto" w:hAnsi="Roboto"/>
        </w:rPr>
        <w:t xml:space="preserve">. I </w:t>
      </w:r>
      <w:r w:rsidR="00016857" w:rsidRPr="005B6E17">
        <w:rPr>
          <w:rFonts w:ascii="Roboto" w:hAnsi="Roboto"/>
        </w:rPr>
        <w:t>also have experience</w:t>
      </w:r>
      <w:r w:rsidR="001E527F" w:rsidRPr="005B6E17">
        <w:rPr>
          <w:rFonts w:ascii="Roboto" w:hAnsi="Roboto"/>
        </w:rPr>
        <w:t xml:space="preserve"> </w:t>
      </w:r>
      <w:r w:rsidR="00016857" w:rsidRPr="005B6E17">
        <w:rPr>
          <w:rFonts w:ascii="Roboto" w:hAnsi="Roboto"/>
        </w:rPr>
        <w:t>w/ Azure and Mongo DB Atlas.</w:t>
      </w:r>
    </w:p>
    <w:p w14:paraId="18E28FC4" w14:textId="16D294D5" w:rsidR="008E7798" w:rsidRPr="005B6E17" w:rsidRDefault="0008354D" w:rsidP="003E62C6">
      <w:pPr>
        <w:spacing w:after="80" w:line="240" w:lineRule="auto"/>
        <w:ind w:left="144" w:hanging="144"/>
        <w:rPr>
          <w:rFonts w:ascii="Roboto" w:hAnsi="Roboto"/>
        </w:rPr>
      </w:pPr>
      <w:r w:rsidRPr="005B6E17">
        <w:rPr>
          <w:rFonts w:ascii="Roboto" w:hAnsi="Roboto"/>
          <w:b/>
          <w:bCs/>
        </w:rPr>
        <w:t>Disciplines</w:t>
      </w:r>
      <w:r w:rsidR="00FE54F1">
        <w:rPr>
          <w:rFonts w:ascii="Roboto" w:hAnsi="Roboto"/>
        </w:rPr>
        <w:br/>
      </w:r>
      <w:r w:rsidR="008E7798" w:rsidRPr="005B6E17">
        <w:rPr>
          <w:rFonts w:ascii="Roboto" w:hAnsi="Roboto"/>
        </w:rPr>
        <w:t>MVC,</w:t>
      </w:r>
      <w:r w:rsidR="00E7081B" w:rsidRPr="005B6E17">
        <w:rPr>
          <w:rFonts w:ascii="Roboto" w:hAnsi="Roboto"/>
        </w:rPr>
        <w:t xml:space="preserve"> SOA, Microservices,</w:t>
      </w:r>
      <w:r w:rsidR="008E7798" w:rsidRPr="005B6E17">
        <w:rPr>
          <w:rFonts w:ascii="Roboto" w:hAnsi="Roboto"/>
        </w:rPr>
        <w:t xml:space="preserve"> REST, </w:t>
      </w:r>
      <w:r w:rsidR="00F71657" w:rsidRPr="005B6E17">
        <w:rPr>
          <w:rFonts w:ascii="Roboto" w:hAnsi="Roboto"/>
        </w:rPr>
        <w:t>Parallel Threading, Async</w:t>
      </w:r>
      <w:r w:rsidR="00477BB3" w:rsidRPr="005B6E17">
        <w:rPr>
          <w:rFonts w:ascii="Roboto" w:hAnsi="Roboto"/>
        </w:rPr>
        <w:t xml:space="preserve"> Programming</w:t>
      </w:r>
      <w:r w:rsidR="008E7798" w:rsidRPr="005B6E17">
        <w:rPr>
          <w:rFonts w:ascii="Roboto" w:hAnsi="Roboto"/>
        </w:rPr>
        <w:t xml:space="preserve">, </w:t>
      </w:r>
      <w:r w:rsidR="00E7081B" w:rsidRPr="005B6E17">
        <w:rPr>
          <w:rFonts w:ascii="Roboto" w:hAnsi="Roboto"/>
        </w:rPr>
        <w:t>Test-Driven, Factory</w:t>
      </w:r>
      <w:r w:rsidR="00477BB3" w:rsidRPr="005B6E17">
        <w:rPr>
          <w:rFonts w:ascii="Roboto" w:hAnsi="Roboto"/>
        </w:rPr>
        <w:t xml:space="preserve"> Pattern</w:t>
      </w:r>
      <w:r w:rsidR="00AA042A" w:rsidRPr="005B6E17">
        <w:rPr>
          <w:rFonts w:ascii="Roboto" w:hAnsi="Roboto"/>
        </w:rPr>
        <w:t>, Dependency</w:t>
      </w:r>
      <w:r w:rsidR="00DA1067" w:rsidRPr="005B6E17">
        <w:rPr>
          <w:rFonts w:ascii="Roboto" w:hAnsi="Roboto"/>
        </w:rPr>
        <w:t>-</w:t>
      </w:r>
      <w:r w:rsidR="00AA042A" w:rsidRPr="005B6E17">
        <w:rPr>
          <w:rFonts w:ascii="Roboto" w:hAnsi="Roboto"/>
        </w:rPr>
        <w:t>Injection</w:t>
      </w:r>
      <w:r w:rsidR="00477BB3" w:rsidRPr="005B6E17">
        <w:rPr>
          <w:rFonts w:ascii="Roboto" w:hAnsi="Roboto"/>
        </w:rPr>
        <w:t>, Unit Testing</w:t>
      </w:r>
      <w:r w:rsidR="00CA11A7" w:rsidRPr="005B6E17">
        <w:rPr>
          <w:rFonts w:ascii="Roboto" w:hAnsi="Roboto"/>
        </w:rPr>
        <w:t>, Batch processes &amp; ETL, SQL</w:t>
      </w:r>
      <w:r w:rsidR="00E329D1">
        <w:rPr>
          <w:rFonts w:ascii="Roboto" w:hAnsi="Roboto"/>
        </w:rPr>
        <w:t xml:space="preserve">: </w:t>
      </w:r>
      <w:r w:rsidR="00CA11A7" w:rsidRPr="005B6E17">
        <w:rPr>
          <w:rFonts w:ascii="Roboto" w:hAnsi="Roboto"/>
        </w:rPr>
        <w:t>Stored Procedures, Views,</w:t>
      </w:r>
      <w:r w:rsidR="00B26587" w:rsidRPr="005B6E17">
        <w:rPr>
          <w:rFonts w:ascii="Roboto" w:hAnsi="Roboto"/>
        </w:rPr>
        <w:t xml:space="preserve"> Pivot Tables</w:t>
      </w:r>
      <w:r w:rsidR="00E329D1">
        <w:rPr>
          <w:rFonts w:ascii="Roboto" w:hAnsi="Roboto"/>
        </w:rPr>
        <w:t>, Query Optimization</w:t>
      </w:r>
      <w:r w:rsidR="00CA11A7" w:rsidRPr="005B6E17">
        <w:rPr>
          <w:rFonts w:ascii="Roboto" w:hAnsi="Roboto"/>
        </w:rPr>
        <w:t>.</w:t>
      </w:r>
    </w:p>
    <w:p w14:paraId="385CA131" w14:textId="226B621D" w:rsidR="008E7798" w:rsidRPr="005B6E17" w:rsidRDefault="002862F0" w:rsidP="003E62C6">
      <w:pPr>
        <w:spacing w:after="80" w:line="240" w:lineRule="auto"/>
        <w:ind w:left="144" w:hanging="144"/>
        <w:rPr>
          <w:rFonts w:ascii="Roboto" w:hAnsi="Roboto"/>
        </w:rPr>
      </w:pPr>
      <w:r w:rsidRPr="005B6E17">
        <w:rPr>
          <w:rFonts w:ascii="Roboto" w:hAnsi="Roboto"/>
          <w:b/>
          <w:bCs/>
        </w:rPr>
        <w:t>Productivity</w:t>
      </w:r>
      <w:r w:rsidR="0083386F">
        <w:rPr>
          <w:rFonts w:ascii="Roboto" w:hAnsi="Roboto"/>
        </w:rPr>
        <w:br/>
      </w:r>
      <w:r w:rsidR="008E7798" w:rsidRPr="005B6E17">
        <w:rPr>
          <w:rFonts w:ascii="Roboto" w:hAnsi="Roboto"/>
        </w:rPr>
        <w:t>Agile/Scrum, XP</w:t>
      </w:r>
      <w:r w:rsidRPr="005B6E17">
        <w:rPr>
          <w:rFonts w:ascii="Roboto" w:hAnsi="Roboto"/>
        </w:rPr>
        <w:t>, Git, Jira, Confluence, Slack, Teams</w:t>
      </w:r>
      <w:r w:rsidR="00130F48" w:rsidRPr="005B6E17">
        <w:rPr>
          <w:rFonts w:ascii="Roboto" w:hAnsi="Roboto"/>
        </w:rPr>
        <w:t>, MS Office</w:t>
      </w:r>
      <w:r w:rsidR="005850B6">
        <w:rPr>
          <w:rFonts w:ascii="Roboto" w:hAnsi="Roboto"/>
        </w:rPr>
        <w:t>, Adobe Photoshop, Illustrator</w:t>
      </w:r>
      <w:r w:rsidR="009F3D11">
        <w:rPr>
          <w:rFonts w:ascii="Roboto" w:hAnsi="Roboto"/>
        </w:rPr>
        <w:t>, Blender</w:t>
      </w:r>
      <w:r w:rsidRPr="005B6E17">
        <w:rPr>
          <w:rFonts w:ascii="Roboto" w:hAnsi="Roboto"/>
        </w:rPr>
        <w:t>.</w:t>
      </w:r>
    </w:p>
    <w:p w14:paraId="54A0A6FF" w14:textId="3A53A753" w:rsidR="00033380" w:rsidRPr="00950DCA" w:rsidRDefault="00CA7CD0" w:rsidP="0003441B">
      <w:pPr>
        <w:pStyle w:val="Heading1"/>
        <w:spacing w:line="240" w:lineRule="auto"/>
        <w:rPr>
          <w:rFonts w:ascii="Roboto" w:hAnsi="Roboto"/>
        </w:rPr>
      </w:pPr>
      <w:sdt>
        <w:sdtPr>
          <w:rPr>
            <w:rFonts w:ascii="Roboto" w:hAnsi="Roboto"/>
          </w:rPr>
          <w:alias w:val="Experience:"/>
          <w:tag w:val="Experience:"/>
          <w:id w:val="1922599604"/>
          <w:placeholder>
            <w:docPart w:val="388D4505CAB64C0DB2AB9AE836F12C28"/>
          </w:placeholder>
          <w:temporary/>
          <w:showingPlcHdr/>
          <w15:appearance w15:val="hidden"/>
        </w:sdtPr>
        <w:sdtEndPr/>
        <w:sdtContent>
          <w:r w:rsidR="00033380" w:rsidRPr="00950DCA">
            <w:rPr>
              <w:rFonts w:ascii="Roboto" w:hAnsi="Roboto"/>
            </w:rPr>
            <w:t>Experience</w:t>
          </w:r>
        </w:sdtContent>
      </w:sdt>
    </w:p>
    <w:tbl>
      <w:tblPr>
        <w:tblW w:w="5003" w:type="pct"/>
        <w:tblInd w:w="-5" w:type="dxa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4415"/>
        <w:gridCol w:w="4230"/>
      </w:tblGrid>
      <w:tr w:rsidR="009529F7" w:rsidRPr="00950DCA" w14:paraId="0504F33A" w14:textId="77777777" w:rsidTr="007D7D1F">
        <w:trPr>
          <w:trHeight w:val="216"/>
        </w:trPr>
        <w:tc>
          <w:tcPr>
            <w:tcW w:w="4410" w:type="dxa"/>
          </w:tcPr>
          <w:p w14:paraId="3FFC4641" w14:textId="6ED02258" w:rsidR="009529F7" w:rsidRPr="00950DCA" w:rsidRDefault="00494BE0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Sr. Software Engineer</w:t>
            </w:r>
          </w:p>
        </w:tc>
        <w:tc>
          <w:tcPr>
            <w:tcW w:w="4225" w:type="dxa"/>
          </w:tcPr>
          <w:p w14:paraId="4C200FA4" w14:textId="6EEB36B2" w:rsidR="009529F7" w:rsidRPr="00950DCA" w:rsidRDefault="00494BE0" w:rsidP="00332CC2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  <w:r w:rsidRPr="00950DCA">
              <w:rPr>
                <w:rFonts w:ascii="Roboto" w:hAnsi="Roboto"/>
                <w:i/>
              </w:rPr>
              <w:t>Feb</w:t>
            </w:r>
            <w:r w:rsidR="009529F7" w:rsidRPr="00950DCA">
              <w:rPr>
                <w:rFonts w:ascii="Roboto" w:hAnsi="Roboto"/>
                <w:i/>
              </w:rPr>
              <w:t xml:space="preserve"> 20</w:t>
            </w:r>
            <w:r w:rsidRPr="00950DCA">
              <w:rPr>
                <w:rFonts w:ascii="Roboto" w:hAnsi="Roboto"/>
                <w:i/>
              </w:rPr>
              <w:t>20</w:t>
            </w:r>
            <w:r w:rsidR="009529F7" w:rsidRPr="00950DCA">
              <w:rPr>
                <w:rFonts w:ascii="Roboto" w:hAnsi="Roboto"/>
                <w:i/>
              </w:rPr>
              <w:t xml:space="preserve"> - Present</w:t>
            </w:r>
          </w:p>
        </w:tc>
      </w:tr>
      <w:tr w:rsidR="009529F7" w:rsidRPr="00950DCA" w14:paraId="28990948" w14:textId="77777777" w:rsidTr="007D7D1F">
        <w:trPr>
          <w:trHeight w:val="216"/>
        </w:trPr>
        <w:tc>
          <w:tcPr>
            <w:tcW w:w="8635" w:type="dxa"/>
            <w:gridSpan w:val="2"/>
          </w:tcPr>
          <w:p w14:paraId="29F3BA15" w14:textId="41C08E52" w:rsidR="009529F7" w:rsidRPr="00C66310" w:rsidRDefault="00494BE0" w:rsidP="006E7A50">
            <w:pPr>
              <w:pStyle w:val="Location"/>
              <w:spacing w:line="240" w:lineRule="auto"/>
              <w:ind w:left="0"/>
              <w:rPr>
                <w:rFonts w:ascii="Roboto" w:hAnsi="Roboto"/>
                <w:bCs/>
              </w:rPr>
            </w:pPr>
            <w:r w:rsidRPr="00C66310">
              <w:rPr>
                <w:rFonts w:ascii="Roboto" w:hAnsi="Roboto"/>
                <w:b/>
                <w:i w:val="0"/>
                <w:iCs/>
                <w:color w:val="1F497D" w:themeColor="text2"/>
              </w:rPr>
              <w:t>Dine Brands</w:t>
            </w:r>
            <w:r w:rsidR="009529F7" w:rsidRPr="00C66310">
              <w:rPr>
                <w:rFonts w:ascii="Roboto" w:hAnsi="Roboto"/>
                <w:bCs/>
                <w:i w:val="0"/>
                <w:iCs/>
              </w:rPr>
              <w:t>,</w:t>
            </w:r>
            <w:r w:rsidR="009529F7" w:rsidRPr="00C66310">
              <w:rPr>
                <w:rFonts w:ascii="Roboto" w:hAnsi="Roboto"/>
                <w:bCs/>
              </w:rPr>
              <w:t xml:space="preserve"> </w:t>
            </w:r>
            <w:r w:rsidRPr="00C66310">
              <w:rPr>
                <w:rFonts w:ascii="Roboto" w:hAnsi="Roboto"/>
                <w:bCs/>
              </w:rPr>
              <w:t>Glendale</w:t>
            </w:r>
            <w:r w:rsidR="009529F7" w:rsidRPr="00C66310">
              <w:rPr>
                <w:rFonts w:ascii="Roboto" w:hAnsi="Roboto"/>
                <w:bCs/>
              </w:rPr>
              <w:t xml:space="preserve"> CA</w:t>
            </w:r>
          </w:p>
          <w:p w14:paraId="035E43FF" w14:textId="15C9859B" w:rsidR="00B3456B" w:rsidRPr="00950DCA" w:rsidRDefault="00C81776" w:rsidP="00B3456B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Develop</w:t>
            </w:r>
            <w:r w:rsidR="000313E9" w:rsidRPr="00950DCA">
              <w:rPr>
                <w:rFonts w:ascii="Roboto" w:hAnsi="Roboto"/>
              </w:rPr>
              <w:t>ed</w:t>
            </w:r>
            <w:r w:rsidRPr="00950DCA">
              <w:rPr>
                <w:rFonts w:ascii="Roboto" w:hAnsi="Roboto"/>
              </w:rPr>
              <w:t xml:space="preserve"> solutions for 3</w:t>
            </w:r>
            <w:r w:rsidRPr="00950DCA">
              <w:rPr>
                <w:rFonts w:ascii="Roboto" w:hAnsi="Roboto"/>
                <w:vertAlign w:val="superscript"/>
              </w:rPr>
              <w:t>rd</w:t>
            </w:r>
            <w:r w:rsidRPr="00950DCA">
              <w:rPr>
                <w:rFonts w:ascii="Roboto" w:hAnsi="Roboto"/>
              </w:rPr>
              <w:t xml:space="preserve"> party integrations into </w:t>
            </w:r>
            <w:r w:rsidR="0054470C" w:rsidRPr="00950DCA">
              <w:rPr>
                <w:rFonts w:ascii="Roboto" w:hAnsi="Roboto"/>
              </w:rPr>
              <w:t xml:space="preserve">our </w:t>
            </w:r>
            <w:r w:rsidRPr="00950DCA">
              <w:rPr>
                <w:rFonts w:ascii="Roboto" w:hAnsi="Roboto"/>
              </w:rPr>
              <w:t>Restaurant System</w:t>
            </w:r>
            <w:r w:rsidR="0054470C" w:rsidRPr="00950DCA">
              <w:rPr>
                <w:rFonts w:ascii="Roboto" w:hAnsi="Roboto"/>
              </w:rPr>
              <w:t>s</w:t>
            </w:r>
            <w:r w:rsidR="007F3971" w:rsidRPr="00950DCA">
              <w:rPr>
                <w:rFonts w:ascii="Roboto" w:hAnsi="Roboto"/>
              </w:rPr>
              <w:t>. This included Customer Loyalty,</w:t>
            </w:r>
            <w:r w:rsidR="00880EE8" w:rsidRPr="00950DCA">
              <w:rPr>
                <w:rFonts w:ascii="Roboto" w:hAnsi="Roboto"/>
              </w:rPr>
              <w:t xml:space="preserve"> 3</w:t>
            </w:r>
            <w:r w:rsidR="00880EE8" w:rsidRPr="00950DCA">
              <w:rPr>
                <w:rFonts w:ascii="Roboto" w:hAnsi="Roboto"/>
                <w:vertAlign w:val="superscript"/>
              </w:rPr>
              <w:t>rd</w:t>
            </w:r>
            <w:r w:rsidR="00880EE8" w:rsidRPr="00950DCA">
              <w:rPr>
                <w:rFonts w:ascii="Roboto" w:hAnsi="Roboto"/>
              </w:rPr>
              <w:t xml:space="preserve"> Party Fulfillment, </w:t>
            </w:r>
            <w:r w:rsidR="007F3971" w:rsidRPr="00950DCA">
              <w:rPr>
                <w:rFonts w:ascii="Roboto" w:hAnsi="Roboto"/>
              </w:rPr>
              <w:t>Online Ordering, Payment Gateways, Pay-At-Table, and B.I. / Marketing.</w:t>
            </w:r>
          </w:p>
          <w:p w14:paraId="7BA40334" w14:textId="7A5F60E0" w:rsidR="00C81776" w:rsidRPr="00950DCA" w:rsidRDefault="00B3456B" w:rsidP="00B3456B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Contributed to</w:t>
            </w:r>
            <w:r w:rsidR="000313E9" w:rsidRPr="00950DCA">
              <w:rPr>
                <w:rFonts w:ascii="Roboto" w:hAnsi="Roboto"/>
              </w:rPr>
              <w:t xml:space="preserve"> Design &amp; Implementation of</w:t>
            </w:r>
            <w:r w:rsidRPr="00950DCA">
              <w:rPr>
                <w:rFonts w:ascii="Roboto" w:hAnsi="Roboto"/>
              </w:rPr>
              <w:t xml:space="preserve"> Enterprise Menu Management System for </w:t>
            </w:r>
            <w:r w:rsidR="00A6480E" w:rsidRPr="00950DCA">
              <w:rPr>
                <w:rFonts w:ascii="Roboto" w:hAnsi="Roboto"/>
              </w:rPr>
              <w:t>3</w:t>
            </w:r>
            <w:r w:rsidR="007F3971" w:rsidRPr="00950DCA">
              <w:rPr>
                <w:rFonts w:ascii="Roboto" w:hAnsi="Roboto"/>
              </w:rPr>
              <w:t>4</w:t>
            </w:r>
            <w:r w:rsidR="00A6480E" w:rsidRPr="00950DCA">
              <w:rPr>
                <w:rFonts w:ascii="Roboto" w:hAnsi="Roboto"/>
              </w:rPr>
              <w:t xml:space="preserve">00+ </w:t>
            </w:r>
            <w:r w:rsidR="007019B6" w:rsidRPr="00950DCA">
              <w:rPr>
                <w:rFonts w:ascii="Roboto" w:hAnsi="Roboto"/>
              </w:rPr>
              <w:t>Restaurants</w:t>
            </w:r>
            <w:r w:rsidR="007F3971" w:rsidRPr="00950DCA">
              <w:rPr>
                <w:rFonts w:ascii="Roboto" w:hAnsi="Roboto"/>
              </w:rPr>
              <w:t>.</w:t>
            </w:r>
          </w:p>
          <w:p w14:paraId="084C4808" w14:textId="43EE9D33" w:rsidR="00F815F8" w:rsidRPr="00F815F8" w:rsidRDefault="0005624D" w:rsidP="00F815F8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 xml:space="preserve">Lead development on a Disaster Recovery </w:t>
            </w:r>
            <w:r w:rsidR="00896983" w:rsidRPr="00950DCA">
              <w:rPr>
                <w:rFonts w:ascii="Roboto" w:hAnsi="Roboto"/>
              </w:rPr>
              <w:t xml:space="preserve">Solution </w:t>
            </w:r>
            <w:r w:rsidR="003A2B25" w:rsidRPr="00950DCA">
              <w:rPr>
                <w:rFonts w:ascii="Roboto" w:hAnsi="Roboto"/>
              </w:rPr>
              <w:t xml:space="preserve">which </w:t>
            </w:r>
            <w:r w:rsidR="00813DBD" w:rsidRPr="00950DCA">
              <w:rPr>
                <w:rFonts w:ascii="Roboto" w:hAnsi="Roboto"/>
              </w:rPr>
              <w:t>automat</w:t>
            </w:r>
            <w:r w:rsidR="003A2B25" w:rsidRPr="00950DCA">
              <w:rPr>
                <w:rFonts w:ascii="Roboto" w:hAnsi="Roboto"/>
              </w:rPr>
              <w:t>ed</w:t>
            </w:r>
            <w:r w:rsidRPr="00950DCA">
              <w:rPr>
                <w:rFonts w:ascii="Roboto" w:hAnsi="Roboto"/>
              </w:rPr>
              <w:t xml:space="preserve"> </w:t>
            </w:r>
            <w:r w:rsidR="00D05FC6" w:rsidRPr="00950DCA">
              <w:rPr>
                <w:rFonts w:ascii="Roboto" w:hAnsi="Roboto"/>
              </w:rPr>
              <w:t>R</w:t>
            </w:r>
            <w:r w:rsidRPr="00950DCA">
              <w:rPr>
                <w:rFonts w:ascii="Roboto" w:hAnsi="Roboto"/>
              </w:rPr>
              <w:t xml:space="preserve">estaurant </w:t>
            </w:r>
            <w:r w:rsidR="00D05FC6" w:rsidRPr="00950DCA">
              <w:rPr>
                <w:rFonts w:ascii="Roboto" w:hAnsi="Roboto"/>
              </w:rPr>
              <w:t>Database</w:t>
            </w:r>
            <w:r w:rsidRPr="00950DCA">
              <w:rPr>
                <w:rFonts w:ascii="Roboto" w:hAnsi="Roboto"/>
              </w:rPr>
              <w:t xml:space="preserve"> </w:t>
            </w:r>
            <w:r w:rsidR="00DD36A5" w:rsidRPr="00950DCA">
              <w:rPr>
                <w:rFonts w:ascii="Roboto" w:hAnsi="Roboto"/>
              </w:rPr>
              <w:t>B</w:t>
            </w:r>
            <w:r w:rsidR="00813DBD" w:rsidRPr="00950DCA">
              <w:rPr>
                <w:rFonts w:ascii="Roboto" w:hAnsi="Roboto"/>
              </w:rPr>
              <w:t xml:space="preserve">ackups </w:t>
            </w:r>
            <w:r w:rsidRPr="00950DCA">
              <w:rPr>
                <w:rFonts w:ascii="Roboto" w:hAnsi="Roboto"/>
              </w:rPr>
              <w:t>to AWS Glacier</w:t>
            </w:r>
            <w:r w:rsidR="003A2B25" w:rsidRPr="00950DCA">
              <w:rPr>
                <w:rFonts w:ascii="Roboto" w:hAnsi="Roboto"/>
              </w:rPr>
              <w:t xml:space="preserve"> (</w:t>
            </w:r>
            <w:r w:rsidRPr="00950DCA">
              <w:rPr>
                <w:rFonts w:ascii="Roboto" w:hAnsi="Roboto"/>
              </w:rPr>
              <w:t>Multipart Upload</w:t>
            </w:r>
            <w:r w:rsidR="003A2B25" w:rsidRPr="00950DCA">
              <w:rPr>
                <w:rFonts w:ascii="Roboto" w:hAnsi="Roboto"/>
              </w:rPr>
              <w:t>)</w:t>
            </w:r>
            <w:r w:rsidR="00D05FC6" w:rsidRPr="00950DCA">
              <w:rPr>
                <w:rFonts w:ascii="Roboto" w:hAnsi="Roboto"/>
              </w:rPr>
              <w:t xml:space="preserve"> during non-invasive early morning hours</w:t>
            </w:r>
            <w:r w:rsidR="003A2B25" w:rsidRPr="00950DCA">
              <w:rPr>
                <w:rFonts w:ascii="Roboto" w:hAnsi="Roboto"/>
              </w:rPr>
              <w:t xml:space="preserve"> of stores.</w:t>
            </w:r>
          </w:p>
          <w:p w14:paraId="1C6B0065" w14:textId="455F67D7" w:rsidR="001052F1" w:rsidRDefault="009529F7" w:rsidP="007B6FCA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 xml:space="preserve">Lead development on </w:t>
            </w:r>
            <w:r w:rsidR="00551755" w:rsidRPr="00950DCA">
              <w:rPr>
                <w:rFonts w:ascii="Roboto" w:hAnsi="Roboto"/>
              </w:rPr>
              <w:t>new DevOps pipeline for our Digital Products. This included the use of Docker containers to set up Jenkin</w:t>
            </w:r>
            <w:r w:rsidR="00D912BE" w:rsidRPr="00950DCA">
              <w:rPr>
                <w:rFonts w:ascii="Roboto" w:hAnsi="Roboto"/>
              </w:rPr>
              <w:t>s Build</w:t>
            </w:r>
            <w:r w:rsidR="000E3FBE" w:rsidRPr="00950DCA">
              <w:rPr>
                <w:rFonts w:ascii="Roboto" w:hAnsi="Roboto"/>
              </w:rPr>
              <w:t xml:space="preserve"> &amp; Test</w:t>
            </w:r>
            <w:r w:rsidR="00D912BE" w:rsidRPr="00950DCA">
              <w:rPr>
                <w:rFonts w:ascii="Roboto" w:hAnsi="Roboto"/>
              </w:rPr>
              <w:t xml:space="preserve"> Agents</w:t>
            </w:r>
            <w:r w:rsidR="006F5292" w:rsidRPr="00950DCA">
              <w:rPr>
                <w:rFonts w:ascii="Roboto" w:hAnsi="Roboto"/>
              </w:rPr>
              <w:t xml:space="preserve">, using </w:t>
            </w:r>
            <w:r w:rsidR="00D912BE" w:rsidRPr="00950DCA">
              <w:rPr>
                <w:rFonts w:ascii="Roboto" w:hAnsi="Roboto"/>
              </w:rPr>
              <w:t>Packer</w:t>
            </w:r>
            <w:r w:rsidR="006F5292" w:rsidRPr="00950DCA">
              <w:rPr>
                <w:rFonts w:ascii="Roboto" w:hAnsi="Roboto"/>
              </w:rPr>
              <w:t xml:space="preserve"> to create</w:t>
            </w:r>
            <w:r w:rsidR="000E3FBE" w:rsidRPr="00950DCA">
              <w:rPr>
                <w:rFonts w:ascii="Roboto" w:hAnsi="Roboto"/>
              </w:rPr>
              <w:t xml:space="preserve"> baked</w:t>
            </w:r>
            <w:r w:rsidR="006F5292" w:rsidRPr="00950DCA">
              <w:rPr>
                <w:rFonts w:ascii="Roboto" w:hAnsi="Roboto"/>
              </w:rPr>
              <w:t xml:space="preserve"> Machine Images</w:t>
            </w:r>
            <w:r w:rsidR="00D912BE" w:rsidRPr="00950DCA">
              <w:rPr>
                <w:rFonts w:ascii="Roboto" w:hAnsi="Roboto"/>
              </w:rPr>
              <w:t>,</w:t>
            </w:r>
            <w:r w:rsidR="006F5292" w:rsidRPr="00950DCA">
              <w:rPr>
                <w:rFonts w:ascii="Roboto" w:hAnsi="Roboto"/>
              </w:rPr>
              <w:t xml:space="preserve"> using CloudFormation to rapidly create </w:t>
            </w:r>
            <w:r w:rsidR="00EA29B2" w:rsidRPr="00950DCA">
              <w:rPr>
                <w:rFonts w:ascii="Roboto" w:hAnsi="Roboto"/>
              </w:rPr>
              <w:t xml:space="preserve">Resources + </w:t>
            </w:r>
            <w:r w:rsidR="006F5292" w:rsidRPr="00950DCA">
              <w:rPr>
                <w:rFonts w:ascii="Roboto" w:hAnsi="Roboto"/>
              </w:rPr>
              <w:t>Environments</w:t>
            </w:r>
            <w:r w:rsidR="00451A77" w:rsidRPr="00950DCA">
              <w:rPr>
                <w:rFonts w:ascii="Roboto" w:hAnsi="Roboto"/>
              </w:rPr>
              <w:t>.</w:t>
            </w:r>
            <w:r w:rsidR="00594841" w:rsidRPr="00950DCA">
              <w:rPr>
                <w:rFonts w:ascii="Roboto" w:hAnsi="Roboto"/>
              </w:rPr>
              <w:t xml:space="preserve"> Developed a </w:t>
            </w:r>
            <w:proofErr w:type="spellStart"/>
            <w:r w:rsidR="00594841" w:rsidRPr="00950DCA">
              <w:rPr>
                <w:rFonts w:ascii="Roboto" w:hAnsi="Roboto"/>
              </w:rPr>
              <w:t>GoLang</w:t>
            </w:r>
            <w:proofErr w:type="spellEnd"/>
            <w:r w:rsidR="00594841" w:rsidRPr="00950DCA">
              <w:rPr>
                <w:rFonts w:ascii="Roboto" w:hAnsi="Roboto"/>
              </w:rPr>
              <w:t xml:space="preserve"> </w:t>
            </w:r>
            <w:r w:rsidR="000B031B" w:rsidRPr="00950DCA">
              <w:rPr>
                <w:rFonts w:ascii="Roboto" w:hAnsi="Roboto"/>
              </w:rPr>
              <w:t>c</w:t>
            </w:r>
            <w:r w:rsidR="00594841" w:rsidRPr="00950DCA">
              <w:rPr>
                <w:rFonts w:ascii="Roboto" w:hAnsi="Roboto"/>
              </w:rPr>
              <w:t xml:space="preserve">onsole </w:t>
            </w:r>
            <w:r w:rsidR="000B031B" w:rsidRPr="00950DCA">
              <w:rPr>
                <w:rFonts w:ascii="Roboto" w:hAnsi="Roboto"/>
              </w:rPr>
              <w:t>a</w:t>
            </w:r>
            <w:r w:rsidR="00594841" w:rsidRPr="00950DCA">
              <w:rPr>
                <w:rFonts w:ascii="Roboto" w:hAnsi="Roboto"/>
              </w:rPr>
              <w:t xml:space="preserve">pp which utilized the AWS </w:t>
            </w:r>
            <w:r w:rsidR="008E343D" w:rsidRPr="00950DCA">
              <w:rPr>
                <w:rFonts w:ascii="Roboto" w:hAnsi="Roboto"/>
              </w:rPr>
              <w:t>SDK to automate all Sys. Admin processes</w:t>
            </w:r>
            <w:r w:rsidR="00374073">
              <w:rPr>
                <w:rFonts w:ascii="Roboto" w:hAnsi="Roboto"/>
              </w:rPr>
              <w:t xml:space="preserve"> including </w:t>
            </w:r>
            <w:r w:rsidR="00374073" w:rsidRPr="00950DCA">
              <w:rPr>
                <w:rFonts w:ascii="Roboto" w:hAnsi="Roboto"/>
              </w:rPr>
              <w:t xml:space="preserve">Blue/Green Canary </w:t>
            </w:r>
            <w:r w:rsidR="00374073">
              <w:rPr>
                <w:rFonts w:ascii="Roboto" w:hAnsi="Roboto"/>
              </w:rPr>
              <w:t>d</w:t>
            </w:r>
            <w:r w:rsidR="00374073" w:rsidRPr="00950DCA">
              <w:rPr>
                <w:rFonts w:ascii="Roboto" w:hAnsi="Roboto"/>
              </w:rPr>
              <w:t>eployment</w:t>
            </w:r>
            <w:r w:rsidR="00374073">
              <w:rPr>
                <w:rFonts w:ascii="Roboto" w:hAnsi="Roboto"/>
              </w:rPr>
              <w:t>.</w:t>
            </w:r>
          </w:p>
          <w:p w14:paraId="781F80C3" w14:textId="75242E74" w:rsidR="00AE0DCE" w:rsidRPr="007B6FCA" w:rsidRDefault="001B367E" w:rsidP="007B6FCA">
            <w:pPr>
              <w:pStyle w:val="ListParagraph"/>
              <w:spacing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Lead development on </w:t>
            </w:r>
            <w:r w:rsidR="00464601">
              <w:rPr>
                <w:rFonts w:ascii="Roboto" w:hAnsi="Roboto"/>
              </w:rPr>
              <w:t>i</w:t>
            </w:r>
            <w:r w:rsidR="004659EB">
              <w:rPr>
                <w:rFonts w:ascii="Roboto" w:hAnsi="Roboto"/>
              </w:rPr>
              <w:t>ntegration of real-time Salesforce</w:t>
            </w:r>
            <w:r w:rsidR="00AE0DCE">
              <w:rPr>
                <w:rFonts w:ascii="Roboto" w:hAnsi="Roboto"/>
              </w:rPr>
              <w:t xml:space="preserve"> Webhooks for Restaurant Hours</w:t>
            </w:r>
            <w:r w:rsidR="00636AAF">
              <w:rPr>
                <w:rFonts w:ascii="Roboto" w:hAnsi="Roboto"/>
              </w:rPr>
              <w:t xml:space="preserve"> &amp; Location</w:t>
            </w:r>
            <w:r w:rsidR="004659EB">
              <w:rPr>
                <w:rFonts w:ascii="Roboto" w:hAnsi="Roboto"/>
              </w:rPr>
              <w:t>, for our Digital Platform’s Microservices Architecture.</w:t>
            </w:r>
          </w:p>
          <w:p w14:paraId="77B25AAC" w14:textId="39A687AA" w:rsidR="00451A77" w:rsidRPr="00950DCA" w:rsidRDefault="00451A77" w:rsidP="00CA7BBC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 xml:space="preserve">Worked on IPaaS </w:t>
            </w:r>
            <w:r w:rsidR="00864BCC" w:rsidRPr="00950DCA">
              <w:rPr>
                <w:rFonts w:ascii="Roboto" w:hAnsi="Roboto"/>
              </w:rPr>
              <w:t>project</w:t>
            </w:r>
            <w:r w:rsidRPr="00950DCA">
              <w:rPr>
                <w:rFonts w:ascii="Roboto" w:hAnsi="Roboto"/>
              </w:rPr>
              <w:t xml:space="preserve"> to </w:t>
            </w:r>
            <w:r w:rsidR="003667FA">
              <w:rPr>
                <w:rFonts w:ascii="Roboto" w:hAnsi="Roboto"/>
              </w:rPr>
              <w:t>decouple</w:t>
            </w:r>
            <w:r w:rsidR="0036261D" w:rsidRPr="00950DCA">
              <w:rPr>
                <w:rFonts w:ascii="Roboto" w:hAnsi="Roboto"/>
              </w:rPr>
              <w:t xml:space="preserve"> point-to-point integrations. Use of Mule </w:t>
            </w:r>
            <w:proofErr w:type="spellStart"/>
            <w:r w:rsidR="0036261D" w:rsidRPr="00950DCA">
              <w:rPr>
                <w:rFonts w:ascii="Roboto" w:hAnsi="Roboto"/>
              </w:rPr>
              <w:t>Data</w:t>
            </w:r>
            <w:r w:rsidR="009E6BBD">
              <w:rPr>
                <w:rFonts w:ascii="Roboto" w:hAnsi="Roboto"/>
              </w:rPr>
              <w:t>W</w:t>
            </w:r>
            <w:r w:rsidR="0036261D" w:rsidRPr="00950DCA">
              <w:rPr>
                <w:rFonts w:ascii="Roboto" w:hAnsi="Roboto"/>
              </w:rPr>
              <w:t>eave</w:t>
            </w:r>
            <w:proofErr w:type="spellEnd"/>
            <w:r w:rsidR="0036261D" w:rsidRPr="00950DCA">
              <w:rPr>
                <w:rFonts w:ascii="Roboto" w:hAnsi="Roboto"/>
              </w:rPr>
              <w:t xml:space="preserve"> to map </w:t>
            </w:r>
            <w:r w:rsidR="008A5F27" w:rsidRPr="00950DCA">
              <w:rPr>
                <w:rFonts w:ascii="Roboto" w:hAnsi="Roboto"/>
              </w:rPr>
              <w:t>S</w:t>
            </w:r>
            <w:r w:rsidR="0036261D" w:rsidRPr="00950DCA">
              <w:rPr>
                <w:rFonts w:ascii="Roboto" w:hAnsi="Roboto"/>
              </w:rPr>
              <w:t xml:space="preserve">chemas. Created </w:t>
            </w:r>
            <w:r w:rsidR="00EB133D" w:rsidRPr="00950DCA">
              <w:rPr>
                <w:rFonts w:ascii="Roboto" w:hAnsi="Roboto"/>
              </w:rPr>
              <w:t>c</w:t>
            </w:r>
            <w:r w:rsidR="0036261D" w:rsidRPr="00950DCA">
              <w:rPr>
                <w:rFonts w:ascii="Roboto" w:hAnsi="Roboto"/>
              </w:rPr>
              <w:t>ustom Endpoints to handle</w:t>
            </w:r>
            <w:r w:rsidR="00E60C14" w:rsidRPr="00950DCA">
              <w:rPr>
                <w:rFonts w:ascii="Roboto" w:hAnsi="Roboto"/>
              </w:rPr>
              <w:t xml:space="preserve"> complicated o</w:t>
            </w:r>
            <w:r w:rsidR="00990212" w:rsidRPr="00950DCA">
              <w:rPr>
                <w:rFonts w:ascii="Roboto" w:hAnsi="Roboto"/>
              </w:rPr>
              <w:t>rchestrations involving Restaurants and 3</w:t>
            </w:r>
            <w:r w:rsidR="00990212" w:rsidRPr="00950DCA">
              <w:rPr>
                <w:rFonts w:ascii="Roboto" w:hAnsi="Roboto"/>
                <w:vertAlign w:val="superscript"/>
              </w:rPr>
              <w:t>rd</w:t>
            </w:r>
            <w:r w:rsidR="00990212" w:rsidRPr="00950DCA">
              <w:rPr>
                <w:rFonts w:ascii="Roboto" w:hAnsi="Roboto"/>
              </w:rPr>
              <w:t xml:space="preserve"> parties</w:t>
            </w:r>
            <w:r w:rsidR="00E60C14" w:rsidRPr="00950DCA">
              <w:rPr>
                <w:rFonts w:ascii="Roboto" w:hAnsi="Roboto"/>
              </w:rPr>
              <w:t xml:space="preserve"> relaying information to one another</w:t>
            </w:r>
            <w:r w:rsidR="00990212" w:rsidRPr="00950DCA">
              <w:rPr>
                <w:rFonts w:ascii="Roboto" w:hAnsi="Roboto"/>
              </w:rPr>
              <w:t>.</w:t>
            </w:r>
          </w:p>
          <w:p w14:paraId="3A1555B4" w14:textId="77777777" w:rsidR="00AC6D87" w:rsidRPr="00950DCA" w:rsidRDefault="00990212" w:rsidP="001B7CC7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 xml:space="preserve">Worked on POC for use of </w:t>
            </w:r>
            <w:r w:rsidR="00AD7EA8" w:rsidRPr="00950DCA">
              <w:rPr>
                <w:rFonts w:ascii="Roboto" w:hAnsi="Roboto"/>
              </w:rPr>
              <w:t>Mocha/Puppeteer stack to handle automated browser testing</w:t>
            </w:r>
            <w:r w:rsidR="00990049" w:rsidRPr="00950DCA">
              <w:rPr>
                <w:rFonts w:ascii="Roboto" w:hAnsi="Roboto"/>
              </w:rPr>
              <w:t xml:space="preserve"> for our Digital Products. (</w:t>
            </w:r>
            <w:r w:rsidR="00AD7EA8" w:rsidRPr="00950DCA">
              <w:rPr>
                <w:rFonts w:ascii="Roboto" w:hAnsi="Roboto"/>
              </w:rPr>
              <w:t xml:space="preserve">Previously it was a hybrid of </w:t>
            </w:r>
            <w:r w:rsidR="00990049" w:rsidRPr="00950DCA">
              <w:rPr>
                <w:rFonts w:ascii="Roboto" w:hAnsi="Roboto"/>
              </w:rPr>
              <w:t>Manual Testing + Selenium)</w:t>
            </w:r>
          </w:p>
          <w:p w14:paraId="47ABE5BB" w14:textId="50E55CA5" w:rsidR="00261B23" w:rsidRPr="00261B23" w:rsidRDefault="00453CC9" w:rsidP="00261B23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Hand coding PowerShell</w:t>
            </w:r>
            <w:r w:rsidR="00AB706F" w:rsidRPr="00950DCA">
              <w:rPr>
                <w:rFonts w:ascii="Roboto" w:hAnsi="Roboto"/>
              </w:rPr>
              <w:t xml:space="preserve"> &amp; </w:t>
            </w:r>
            <w:r w:rsidRPr="00950DCA">
              <w:rPr>
                <w:rFonts w:ascii="Roboto" w:hAnsi="Roboto"/>
              </w:rPr>
              <w:t>Python scripts</w:t>
            </w:r>
            <w:r w:rsidR="004D3524" w:rsidRPr="00950DCA">
              <w:rPr>
                <w:rFonts w:ascii="Roboto" w:hAnsi="Roboto"/>
              </w:rPr>
              <w:t xml:space="preserve"> </w:t>
            </w:r>
            <w:r w:rsidR="004B4A6A" w:rsidRPr="00950DCA">
              <w:rPr>
                <w:rFonts w:ascii="Roboto" w:hAnsi="Roboto"/>
              </w:rPr>
              <w:t>to</w:t>
            </w:r>
            <w:r w:rsidR="004D3524" w:rsidRPr="00950DCA">
              <w:rPr>
                <w:rFonts w:ascii="Roboto" w:hAnsi="Roboto"/>
              </w:rPr>
              <w:t xml:space="preserve"> </w:t>
            </w:r>
            <w:r w:rsidR="004B4A6A" w:rsidRPr="00950DCA">
              <w:rPr>
                <w:rFonts w:ascii="Roboto" w:hAnsi="Roboto"/>
              </w:rPr>
              <w:t>deploy</w:t>
            </w:r>
            <w:r w:rsidR="004D3524" w:rsidRPr="00950DCA">
              <w:rPr>
                <w:rFonts w:ascii="Roboto" w:hAnsi="Roboto"/>
              </w:rPr>
              <w:t xml:space="preserve"> </w:t>
            </w:r>
            <w:r w:rsidRPr="00950DCA">
              <w:rPr>
                <w:rFonts w:ascii="Roboto" w:hAnsi="Roboto"/>
              </w:rPr>
              <w:t xml:space="preserve">to </w:t>
            </w:r>
            <w:r w:rsidR="00AB706F" w:rsidRPr="00950DCA">
              <w:rPr>
                <w:rFonts w:ascii="Roboto" w:hAnsi="Roboto"/>
              </w:rPr>
              <w:t>Windows</w:t>
            </w:r>
            <w:r w:rsidR="00130AA5">
              <w:rPr>
                <w:rFonts w:ascii="Roboto" w:hAnsi="Roboto"/>
              </w:rPr>
              <w:t xml:space="preserve"> and </w:t>
            </w:r>
            <w:r w:rsidR="00AB706F" w:rsidRPr="00950DCA">
              <w:rPr>
                <w:rFonts w:ascii="Roboto" w:hAnsi="Roboto"/>
              </w:rPr>
              <w:t>Linux servers.</w:t>
            </w:r>
          </w:p>
        </w:tc>
      </w:tr>
      <w:tr w:rsidR="00300698" w:rsidRPr="00950DCA" w14:paraId="5684D01F" w14:textId="77777777" w:rsidTr="007D7D1F">
        <w:trPr>
          <w:trHeight w:val="216"/>
        </w:trPr>
        <w:tc>
          <w:tcPr>
            <w:tcW w:w="4410" w:type="dxa"/>
          </w:tcPr>
          <w:p w14:paraId="32336871" w14:textId="4705457A" w:rsidR="00300698" w:rsidRPr="00950DCA" w:rsidRDefault="00232938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Programmer Analyst</w:t>
            </w:r>
            <w:r w:rsidR="00094601" w:rsidRPr="00950DCA">
              <w:rPr>
                <w:rFonts w:ascii="Roboto" w:hAnsi="Roboto"/>
              </w:rPr>
              <w:t xml:space="preserve"> 3</w:t>
            </w:r>
            <w:r w:rsidR="00B01A6F" w:rsidRPr="00950DCA">
              <w:rPr>
                <w:rFonts w:ascii="Roboto" w:hAnsi="Roboto"/>
              </w:rPr>
              <w:t>,</w:t>
            </w:r>
            <w:r w:rsidRPr="00950DCA">
              <w:rPr>
                <w:rFonts w:ascii="Roboto" w:hAnsi="Roboto"/>
              </w:rPr>
              <w:t xml:space="preserve"> </w:t>
            </w:r>
            <w:r w:rsidR="00094601" w:rsidRPr="00950DCA">
              <w:rPr>
                <w:rFonts w:ascii="Roboto" w:hAnsi="Roboto"/>
              </w:rPr>
              <w:t>AVP</w:t>
            </w:r>
          </w:p>
        </w:tc>
        <w:tc>
          <w:tcPr>
            <w:tcW w:w="4225" w:type="dxa"/>
          </w:tcPr>
          <w:p w14:paraId="793A8ECA" w14:textId="5EDE2BF4" w:rsidR="00300698" w:rsidRPr="00950DCA" w:rsidRDefault="00CF218D" w:rsidP="0003441B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  <w:r w:rsidRPr="00950DCA">
              <w:rPr>
                <w:rFonts w:ascii="Roboto" w:hAnsi="Roboto"/>
                <w:i/>
              </w:rPr>
              <w:t xml:space="preserve">Jun 2018 </w:t>
            </w:r>
            <w:r w:rsidR="00307ED2" w:rsidRPr="00950DCA">
              <w:rPr>
                <w:rFonts w:ascii="Roboto" w:hAnsi="Roboto"/>
                <w:i/>
              </w:rPr>
              <w:t>– Feb 2020</w:t>
            </w:r>
          </w:p>
        </w:tc>
      </w:tr>
      <w:tr w:rsidR="00CF218D" w:rsidRPr="00950DCA" w14:paraId="2F8A0814" w14:textId="77777777" w:rsidTr="007D7D1F">
        <w:trPr>
          <w:trHeight w:val="216"/>
        </w:trPr>
        <w:tc>
          <w:tcPr>
            <w:tcW w:w="8635" w:type="dxa"/>
            <w:gridSpan w:val="2"/>
          </w:tcPr>
          <w:p w14:paraId="40310F1A" w14:textId="77777777" w:rsidR="00CF218D" w:rsidRPr="00950DCA" w:rsidRDefault="00CF218D" w:rsidP="006E7A50">
            <w:pPr>
              <w:pStyle w:val="Location"/>
              <w:spacing w:line="240" w:lineRule="auto"/>
              <w:ind w:left="0"/>
              <w:rPr>
                <w:rFonts w:ascii="Roboto" w:hAnsi="Roboto"/>
                <w:b/>
                <w:color w:val="365F91" w:themeColor="accent1" w:themeShade="BF"/>
              </w:rPr>
            </w:pPr>
            <w:r w:rsidRPr="00C66310">
              <w:rPr>
                <w:rFonts w:ascii="Roboto" w:hAnsi="Roboto"/>
                <w:b/>
                <w:i w:val="0"/>
                <w:iCs/>
                <w:color w:val="1F497D" w:themeColor="text2"/>
              </w:rPr>
              <w:t>City National Bank</w:t>
            </w:r>
            <w:r w:rsidR="001F6065" w:rsidRPr="00C66310">
              <w:rPr>
                <w:rFonts w:ascii="Roboto" w:hAnsi="Roboto"/>
                <w:bCs/>
                <w:i w:val="0"/>
                <w:iCs/>
              </w:rPr>
              <w:t>,</w:t>
            </w:r>
            <w:r w:rsidR="001F6065" w:rsidRPr="00C66310">
              <w:rPr>
                <w:rFonts w:ascii="Roboto" w:hAnsi="Roboto"/>
                <w:bCs/>
              </w:rPr>
              <w:t xml:space="preserve"> Los Angeles CA</w:t>
            </w:r>
          </w:p>
          <w:p w14:paraId="351D2A1E" w14:textId="0B2B45CD" w:rsidR="00CF218D" w:rsidRPr="00950DCA" w:rsidRDefault="00140366" w:rsidP="0003441B">
            <w:pPr>
              <w:pStyle w:val="ListParagraph"/>
              <w:spacing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Worked on</w:t>
            </w:r>
            <w:r w:rsidR="00CF218D" w:rsidRPr="00950DCA">
              <w:rPr>
                <w:rFonts w:ascii="Roboto" w:hAnsi="Roboto"/>
              </w:rPr>
              <w:t xml:space="preserve"> </w:t>
            </w:r>
            <w:r w:rsidR="005859E7">
              <w:rPr>
                <w:rFonts w:ascii="Roboto" w:hAnsi="Roboto"/>
              </w:rPr>
              <w:t>solutions</w:t>
            </w:r>
            <w:r w:rsidR="00CF218D" w:rsidRPr="00950DCA">
              <w:rPr>
                <w:rFonts w:ascii="Roboto" w:hAnsi="Roboto"/>
              </w:rPr>
              <w:t xml:space="preserve"> involving </w:t>
            </w:r>
            <w:r w:rsidR="001076A1">
              <w:rPr>
                <w:rFonts w:ascii="Roboto" w:hAnsi="Roboto"/>
              </w:rPr>
              <w:t>3</w:t>
            </w:r>
            <w:r w:rsidR="001076A1" w:rsidRPr="001076A1">
              <w:rPr>
                <w:rFonts w:ascii="Roboto" w:hAnsi="Roboto"/>
                <w:vertAlign w:val="superscript"/>
              </w:rPr>
              <w:t>rd</w:t>
            </w:r>
            <w:r w:rsidR="001076A1">
              <w:rPr>
                <w:rFonts w:ascii="Roboto" w:hAnsi="Roboto"/>
              </w:rPr>
              <w:t xml:space="preserve"> party integration</w:t>
            </w:r>
            <w:r w:rsidR="00AF4327">
              <w:rPr>
                <w:rFonts w:ascii="Roboto" w:hAnsi="Roboto"/>
              </w:rPr>
              <w:t>s</w:t>
            </w:r>
            <w:r w:rsidR="001076A1">
              <w:rPr>
                <w:rFonts w:ascii="Roboto" w:hAnsi="Roboto"/>
              </w:rPr>
              <w:t>,</w:t>
            </w:r>
            <w:r w:rsidR="00707C76">
              <w:rPr>
                <w:rFonts w:ascii="Roboto" w:hAnsi="Roboto"/>
              </w:rPr>
              <w:t xml:space="preserve"> Bill Payment,</w:t>
            </w:r>
            <w:r w:rsidR="00AF4327">
              <w:rPr>
                <w:rFonts w:ascii="Roboto" w:hAnsi="Roboto"/>
              </w:rPr>
              <w:t xml:space="preserve"> Credit Card Payment,</w:t>
            </w:r>
            <w:r w:rsidR="00707C76">
              <w:rPr>
                <w:rFonts w:ascii="Roboto" w:hAnsi="Roboto"/>
              </w:rPr>
              <w:t xml:space="preserve"> </w:t>
            </w:r>
            <w:r w:rsidR="009A2B98">
              <w:rPr>
                <w:rFonts w:ascii="Roboto" w:hAnsi="Roboto"/>
              </w:rPr>
              <w:t xml:space="preserve">International ACH, Client Rewards, </w:t>
            </w:r>
            <w:r w:rsidR="00E454B2">
              <w:rPr>
                <w:rFonts w:ascii="Roboto" w:hAnsi="Roboto"/>
              </w:rPr>
              <w:t>Deposit</w:t>
            </w:r>
            <w:r w:rsidR="00A12277">
              <w:rPr>
                <w:rFonts w:ascii="Roboto" w:hAnsi="Roboto"/>
              </w:rPr>
              <w:t xml:space="preserve"> Images</w:t>
            </w:r>
            <w:r w:rsidR="00CF218D" w:rsidRPr="00950DCA">
              <w:rPr>
                <w:rFonts w:ascii="Roboto" w:hAnsi="Roboto"/>
              </w:rPr>
              <w:t>,</w:t>
            </w:r>
            <w:r w:rsidR="001C57EF">
              <w:rPr>
                <w:rFonts w:ascii="Roboto" w:hAnsi="Roboto"/>
              </w:rPr>
              <w:t xml:space="preserve"> </w:t>
            </w:r>
            <w:r w:rsidR="00CA7CD0">
              <w:rPr>
                <w:rFonts w:ascii="Roboto" w:hAnsi="Roboto"/>
              </w:rPr>
              <w:t xml:space="preserve">End-of-day </w:t>
            </w:r>
            <w:r w:rsidR="00CF218D" w:rsidRPr="00950DCA">
              <w:rPr>
                <w:rFonts w:ascii="Roboto" w:hAnsi="Roboto"/>
              </w:rPr>
              <w:t xml:space="preserve">Batch Processing, </w:t>
            </w:r>
            <w:r w:rsidR="00A12277">
              <w:rPr>
                <w:rFonts w:ascii="Roboto" w:hAnsi="Roboto"/>
              </w:rPr>
              <w:t xml:space="preserve">and </w:t>
            </w:r>
            <w:r w:rsidR="000C446D">
              <w:rPr>
                <w:rFonts w:ascii="Roboto" w:hAnsi="Roboto"/>
              </w:rPr>
              <w:t>Customer-</w:t>
            </w:r>
            <w:r w:rsidR="00CA7CD0">
              <w:rPr>
                <w:rFonts w:ascii="Roboto" w:hAnsi="Roboto"/>
              </w:rPr>
              <w:t>F</w:t>
            </w:r>
            <w:r w:rsidR="000C446D">
              <w:rPr>
                <w:rFonts w:ascii="Roboto" w:hAnsi="Roboto"/>
              </w:rPr>
              <w:t>acing</w:t>
            </w:r>
            <w:r w:rsidR="00844E74">
              <w:rPr>
                <w:rFonts w:ascii="Roboto" w:hAnsi="Roboto"/>
              </w:rPr>
              <w:t xml:space="preserve"> </w:t>
            </w:r>
            <w:r w:rsidR="00CF218D" w:rsidRPr="00950DCA">
              <w:rPr>
                <w:rFonts w:ascii="Roboto" w:hAnsi="Roboto"/>
              </w:rPr>
              <w:t>Interface</w:t>
            </w:r>
            <w:r w:rsidR="00A12277">
              <w:rPr>
                <w:rFonts w:ascii="Roboto" w:hAnsi="Roboto"/>
              </w:rPr>
              <w:t>s.</w:t>
            </w:r>
          </w:p>
          <w:p w14:paraId="3AE59A4A" w14:textId="4218D098" w:rsidR="00CF218D" w:rsidRPr="00950DCA" w:rsidRDefault="005B1B7B" w:rsidP="0003441B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lastRenderedPageBreak/>
              <w:t>Lead development on</w:t>
            </w:r>
            <w:r w:rsidR="00CF218D" w:rsidRPr="00950DCA">
              <w:rPr>
                <w:rFonts w:ascii="Roboto" w:hAnsi="Roboto"/>
              </w:rPr>
              <w:t xml:space="preserve"> projects end-to-end, </w:t>
            </w:r>
            <w:r w:rsidR="008C6188" w:rsidRPr="00950DCA">
              <w:rPr>
                <w:rFonts w:ascii="Roboto" w:hAnsi="Roboto"/>
              </w:rPr>
              <w:t>which included defining</w:t>
            </w:r>
            <w:r w:rsidR="00CF218D" w:rsidRPr="00950DCA">
              <w:rPr>
                <w:rFonts w:ascii="Roboto" w:hAnsi="Roboto"/>
              </w:rPr>
              <w:t xml:space="preserve"> </w:t>
            </w:r>
            <w:r w:rsidR="008C6188" w:rsidRPr="00950DCA">
              <w:rPr>
                <w:rFonts w:ascii="Roboto" w:hAnsi="Roboto"/>
              </w:rPr>
              <w:t>B</w:t>
            </w:r>
            <w:r w:rsidR="00CF218D" w:rsidRPr="00950DCA">
              <w:rPr>
                <w:rFonts w:ascii="Roboto" w:hAnsi="Roboto"/>
              </w:rPr>
              <w:t xml:space="preserve">usiness </w:t>
            </w:r>
            <w:r w:rsidR="008C6188" w:rsidRPr="00950DCA">
              <w:rPr>
                <w:rFonts w:ascii="Roboto" w:hAnsi="Roboto"/>
              </w:rPr>
              <w:t>R</w:t>
            </w:r>
            <w:r w:rsidR="00CF218D" w:rsidRPr="00950DCA">
              <w:rPr>
                <w:rFonts w:ascii="Roboto" w:hAnsi="Roboto"/>
              </w:rPr>
              <w:t>ules</w:t>
            </w:r>
            <w:r w:rsidR="008C6188" w:rsidRPr="00950DCA">
              <w:rPr>
                <w:rFonts w:ascii="Roboto" w:hAnsi="Roboto"/>
              </w:rPr>
              <w:t>, Acceptance Criteria, T</w:t>
            </w:r>
            <w:r w:rsidR="00CF218D" w:rsidRPr="00950DCA">
              <w:rPr>
                <w:rFonts w:ascii="Roboto" w:hAnsi="Roboto"/>
              </w:rPr>
              <w:t>echnical</w:t>
            </w:r>
            <w:r w:rsidR="008C6188" w:rsidRPr="00950DCA">
              <w:rPr>
                <w:rFonts w:ascii="Roboto" w:hAnsi="Roboto"/>
              </w:rPr>
              <w:t xml:space="preserve"> </w:t>
            </w:r>
            <w:r w:rsidR="00945B57" w:rsidRPr="00950DCA">
              <w:rPr>
                <w:rFonts w:ascii="Roboto" w:hAnsi="Roboto"/>
              </w:rPr>
              <w:t>Requirements</w:t>
            </w:r>
            <w:r w:rsidR="00CF218D" w:rsidRPr="00950DCA">
              <w:rPr>
                <w:rFonts w:ascii="Roboto" w:hAnsi="Roboto"/>
              </w:rPr>
              <w:t xml:space="preserve">, </w:t>
            </w:r>
            <w:r w:rsidR="00945B57" w:rsidRPr="00950DCA">
              <w:rPr>
                <w:rFonts w:ascii="Roboto" w:hAnsi="Roboto"/>
              </w:rPr>
              <w:t>Time Estimation</w:t>
            </w:r>
            <w:r w:rsidR="00CF218D" w:rsidRPr="00950DCA">
              <w:rPr>
                <w:rFonts w:ascii="Roboto" w:hAnsi="Roboto"/>
              </w:rPr>
              <w:t xml:space="preserve">, </w:t>
            </w:r>
            <w:r w:rsidR="00945B57" w:rsidRPr="00950DCA">
              <w:rPr>
                <w:rFonts w:ascii="Roboto" w:hAnsi="Roboto"/>
              </w:rPr>
              <w:t>Story Grooming</w:t>
            </w:r>
            <w:r w:rsidR="00CF218D" w:rsidRPr="00950DCA">
              <w:rPr>
                <w:rFonts w:ascii="Roboto" w:hAnsi="Roboto"/>
              </w:rPr>
              <w:t xml:space="preserve">, </w:t>
            </w:r>
            <w:r w:rsidR="00945B57" w:rsidRPr="00950DCA">
              <w:rPr>
                <w:rFonts w:ascii="Roboto" w:hAnsi="Roboto"/>
              </w:rPr>
              <w:t>A</w:t>
            </w:r>
            <w:r w:rsidR="00CF218D" w:rsidRPr="00950DCA">
              <w:rPr>
                <w:rFonts w:ascii="Roboto" w:hAnsi="Roboto"/>
              </w:rPr>
              <w:t xml:space="preserve">rchitectural </w:t>
            </w:r>
            <w:r w:rsidR="00945B57" w:rsidRPr="00950DCA">
              <w:rPr>
                <w:rFonts w:ascii="Roboto" w:hAnsi="Roboto"/>
              </w:rPr>
              <w:t>D</w:t>
            </w:r>
            <w:r w:rsidR="00CF218D" w:rsidRPr="00950DCA">
              <w:rPr>
                <w:rFonts w:ascii="Roboto" w:hAnsi="Roboto"/>
              </w:rPr>
              <w:t>ocumentation,</w:t>
            </w:r>
            <w:r w:rsidR="00E71B4B" w:rsidRPr="00950DCA">
              <w:rPr>
                <w:rFonts w:ascii="Roboto" w:hAnsi="Roboto"/>
              </w:rPr>
              <w:t xml:space="preserve"> and writing Unit Tests.</w:t>
            </w:r>
          </w:p>
          <w:p w14:paraId="155CD71C" w14:textId="209D1693" w:rsidR="00CF218D" w:rsidRPr="00950DCA" w:rsidRDefault="00CF218D" w:rsidP="0003441B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 xml:space="preserve">Lead </w:t>
            </w:r>
            <w:r w:rsidR="00507BED" w:rsidRPr="00950DCA">
              <w:rPr>
                <w:rFonts w:ascii="Roboto" w:hAnsi="Roboto"/>
              </w:rPr>
              <w:t>S</w:t>
            </w:r>
            <w:r w:rsidRPr="00950DCA">
              <w:rPr>
                <w:rFonts w:ascii="Roboto" w:hAnsi="Roboto"/>
              </w:rPr>
              <w:t xml:space="preserve">crum </w:t>
            </w:r>
            <w:r w:rsidR="00507BED" w:rsidRPr="00950DCA">
              <w:rPr>
                <w:rFonts w:ascii="Roboto" w:hAnsi="Roboto"/>
              </w:rPr>
              <w:t>T</w:t>
            </w:r>
            <w:r w:rsidRPr="00950DCA">
              <w:rPr>
                <w:rFonts w:ascii="Roboto" w:hAnsi="Roboto"/>
              </w:rPr>
              <w:t xml:space="preserve">eams between 4-8 people, in collaboration with other teams to develop components of </w:t>
            </w:r>
            <w:r w:rsidR="00507BED" w:rsidRPr="00950DCA">
              <w:rPr>
                <w:rFonts w:ascii="Roboto" w:hAnsi="Roboto"/>
              </w:rPr>
              <w:t xml:space="preserve">a </w:t>
            </w:r>
            <w:r w:rsidRPr="00950DCA">
              <w:rPr>
                <w:rFonts w:ascii="Roboto" w:hAnsi="Roboto"/>
              </w:rPr>
              <w:t>larger cohesive system.</w:t>
            </w:r>
          </w:p>
          <w:p w14:paraId="25B518ED" w14:textId="04F71300" w:rsidR="00CF218D" w:rsidRPr="00950DCA" w:rsidRDefault="00CF218D" w:rsidP="0003441B">
            <w:pPr>
              <w:pStyle w:val="ListParagraph"/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 xml:space="preserve">Guide Jr. Developers and </w:t>
            </w:r>
            <w:r w:rsidR="002F2D0A" w:rsidRPr="00950DCA">
              <w:rPr>
                <w:rFonts w:ascii="Roboto" w:hAnsi="Roboto"/>
              </w:rPr>
              <w:t xml:space="preserve">Off-shore </w:t>
            </w:r>
            <w:r w:rsidRPr="00950DCA">
              <w:rPr>
                <w:rFonts w:ascii="Roboto" w:hAnsi="Roboto"/>
              </w:rPr>
              <w:t>Contractor</w:t>
            </w:r>
            <w:r w:rsidR="00507BED" w:rsidRPr="00950DCA">
              <w:rPr>
                <w:rFonts w:ascii="Roboto" w:hAnsi="Roboto"/>
              </w:rPr>
              <w:t>s</w:t>
            </w:r>
            <w:r w:rsidRPr="00950DCA">
              <w:rPr>
                <w:rFonts w:ascii="Roboto" w:hAnsi="Roboto"/>
              </w:rPr>
              <w:t>.</w:t>
            </w:r>
            <w:r w:rsidR="00961813" w:rsidRPr="00950DCA">
              <w:rPr>
                <w:rFonts w:ascii="Roboto" w:hAnsi="Roboto"/>
              </w:rPr>
              <w:t xml:space="preserve"> </w:t>
            </w:r>
            <w:r w:rsidR="00BC6600" w:rsidRPr="00950DCA">
              <w:rPr>
                <w:rFonts w:ascii="Roboto" w:hAnsi="Roboto"/>
              </w:rPr>
              <w:t xml:space="preserve">This included </w:t>
            </w:r>
            <w:r w:rsidR="0043456C" w:rsidRPr="00950DCA">
              <w:rPr>
                <w:rFonts w:ascii="Roboto" w:hAnsi="Roboto"/>
              </w:rPr>
              <w:t>assisting them with</w:t>
            </w:r>
            <w:r w:rsidR="002F2D0A" w:rsidRPr="00950DCA">
              <w:rPr>
                <w:rFonts w:ascii="Roboto" w:hAnsi="Roboto"/>
              </w:rPr>
              <w:t xml:space="preserve"> </w:t>
            </w:r>
            <w:r w:rsidR="00961813" w:rsidRPr="00950DCA">
              <w:rPr>
                <w:rFonts w:ascii="Roboto" w:hAnsi="Roboto"/>
              </w:rPr>
              <w:t>their Dev Environment</w:t>
            </w:r>
            <w:r w:rsidR="00BC6600" w:rsidRPr="00950DCA">
              <w:rPr>
                <w:rFonts w:ascii="Roboto" w:hAnsi="Roboto"/>
              </w:rPr>
              <w:t xml:space="preserve">, Helping them kick-off their </w:t>
            </w:r>
            <w:r w:rsidR="00A94A4E" w:rsidRPr="00950DCA">
              <w:rPr>
                <w:rFonts w:ascii="Roboto" w:hAnsi="Roboto"/>
              </w:rPr>
              <w:t>P</w:t>
            </w:r>
            <w:r w:rsidR="00BC6600" w:rsidRPr="00950DCA">
              <w:rPr>
                <w:rFonts w:ascii="Roboto" w:hAnsi="Roboto"/>
              </w:rPr>
              <w:t xml:space="preserve">rojects, </w:t>
            </w:r>
            <w:r w:rsidR="00370E36" w:rsidRPr="00950DCA">
              <w:rPr>
                <w:rFonts w:ascii="Roboto" w:hAnsi="Roboto"/>
              </w:rPr>
              <w:t xml:space="preserve">and </w:t>
            </w:r>
            <w:r w:rsidR="00A94A4E" w:rsidRPr="00950DCA">
              <w:rPr>
                <w:rFonts w:ascii="Roboto" w:hAnsi="Roboto"/>
              </w:rPr>
              <w:t>Code</w:t>
            </w:r>
            <w:r w:rsidR="00370E36" w:rsidRPr="00950DCA">
              <w:rPr>
                <w:rFonts w:ascii="Roboto" w:hAnsi="Roboto"/>
              </w:rPr>
              <w:t xml:space="preserve"> </w:t>
            </w:r>
            <w:r w:rsidR="00A94A4E" w:rsidRPr="00950DCA">
              <w:rPr>
                <w:rFonts w:ascii="Roboto" w:hAnsi="Roboto"/>
              </w:rPr>
              <w:t>Reviews.</w:t>
            </w:r>
          </w:p>
        </w:tc>
      </w:tr>
      <w:tr w:rsidR="00300698" w:rsidRPr="00950DCA" w14:paraId="17AD33C7" w14:textId="77777777" w:rsidTr="007D7D1F">
        <w:trPr>
          <w:trHeight w:val="216"/>
        </w:trPr>
        <w:tc>
          <w:tcPr>
            <w:tcW w:w="4410" w:type="dxa"/>
          </w:tcPr>
          <w:p w14:paraId="5D64A1C8" w14:textId="77777777" w:rsidR="00300698" w:rsidRPr="00950DCA" w:rsidRDefault="00232938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lastRenderedPageBreak/>
              <w:t>Web Applications Developer</w:t>
            </w:r>
          </w:p>
        </w:tc>
        <w:tc>
          <w:tcPr>
            <w:tcW w:w="4225" w:type="dxa"/>
          </w:tcPr>
          <w:p w14:paraId="789F7089" w14:textId="77777777" w:rsidR="00300698" w:rsidRPr="00950DCA" w:rsidRDefault="00CF218D" w:rsidP="0003441B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  <w:r w:rsidRPr="00950DCA">
              <w:rPr>
                <w:rFonts w:ascii="Roboto" w:hAnsi="Roboto"/>
                <w:i/>
              </w:rPr>
              <w:t>Nov 2016 - March</w:t>
            </w:r>
            <w:r w:rsidR="00B8139A" w:rsidRPr="00950DCA">
              <w:rPr>
                <w:rFonts w:ascii="Roboto" w:hAnsi="Roboto"/>
                <w:i/>
              </w:rPr>
              <w:t xml:space="preserve"> 2018</w:t>
            </w:r>
          </w:p>
        </w:tc>
      </w:tr>
      <w:tr w:rsidR="00CF218D" w:rsidRPr="00950DCA" w14:paraId="0A016387" w14:textId="77777777" w:rsidTr="007D7D1F">
        <w:trPr>
          <w:trHeight w:val="216"/>
        </w:trPr>
        <w:tc>
          <w:tcPr>
            <w:tcW w:w="8635" w:type="dxa"/>
            <w:gridSpan w:val="2"/>
          </w:tcPr>
          <w:p w14:paraId="7CD570FE" w14:textId="77777777" w:rsidR="001377C4" w:rsidRPr="00950DCA" w:rsidRDefault="00CF218D" w:rsidP="006E7A50">
            <w:pPr>
              <w:pStyle w:val="Location"/>
              <w:spacing w:line="240" w:lineRule="auto"/>
              <w:ind w:left="0"/>
              <w:rPr>
                <w:rFonts w:ascii="Roboto" w:hAnsi="Roboto"/>
                <w:b/>
                <w:color w:val="1F497D" w:themeColor="text2"/>
              </w:rPr>
            </w:pPr>
            <w:r w:rsidRPr="00C66310">
              <w:rPr>
                <w:rFonts w:ascii="Roboto" w:hAnsi="Roboto"/>
                <w:b/>
                <w:i w:val="0"/>
                <w:iCs/>
                <w:color w:val="1F497D" w:themeColor="text2"/>
              </w:rPr>
              <w:t>Extron</w:t>
            </w:r>
            <w:r w:rsidR="001F6065" w:rsidRPr="00C66310">
              <w:rPr>
                <w:rFonts w:ascii="Roboto" w:hAnsi="Roboto"/>
                <w:bCs/>
                <w:i w:val="0"/>
                <w:iCs/>
              </w:rPr>
              <w:t>,</w:t>
            </w:r>
            <w:r w:rsidR="001F6065" w:rsidRPr="00C66310">
              <w:rPr>
                <w:rFonts w:ascii="Roboto" w:hAnsi="Roboto"/>
                <w:bCs/>
              </w:rPr>
              <w:t xml:space="preserve"> Anaheim CA</w:t>
            </w:r>
          </w:p>
          <w:p w14:paraId="1C7A8242" w14:textId="52F77E96" w:rsidR="00140A19" w:rsidRPr="00950DCA" w:rsidRDefault="00140A19" w:rsidP="00140A1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Created and helped support existing Web Applications for our Brand Website. This included Builders</w:t>
            </w:r>
            <w:r w:rsidR="00325712" w:rsidRPr="00950DCA">
              <w:rPr>
                <w:rFonts w:ascii="Roboto" w:hAnsi="Roboto"/>
              </w:rPr>
              <w:t xml:space="preserve">, Calculators, </w:t>
            </w:r>
            <w:r w:rsidRPr="00950DCA">
              <w:rPr>
                <w:rFonts w:ascii="Roboto" w:hAnsi="Roboto"/>
              </w:rPr>
              <w:t xml:space="preserve">and Configuration tools </w:t>
            </w:r>
            <w:r w:rsidR="00E72757" w:rsidRPr="00950DCA">
              <w:rPr>
                <w:rFonts w:ascii="Roboto" w:hAnsi="Roboto"/>
              </w:rPr>
              <w:t>which helped c</w:t>
            </w:r>
            <w:r w:rsidR="000B388B" w:rsidRPr="00950DCA">
              <w:rPr>
                <w:rFonts w:ascii="Roboto" w:hAnsi="Roboto"/>
              </w:rPr>
              <w:t>onsumers spec &amp; plan a purchase.</w:t>
            </w:r>
          </w:p>
          <w:p w14:paraId="2419BA00" w14:textId="160C9FE3" w:rsidR="002C5179" w:rsidRPr="00950DCA" w:rsidRDefault="006B3A07" w:rsidP="00140A1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Lead Proof of Concept efforts for a redesign of our consumer facing Home Page.</w:t>
            </w:r>
            <w:r w:rsidR="007A4350" w:rsidRPr="00950DCA">
              <w:rPr>
                <w:rFonts w:ascii="Roboto" w:hAnsi="Roboto"/>
              </w:rPr>
              <w:t xml:space="preserve"> This involved a framework revamp from</w:t>
            </w:r>
            <w:r w:rsidR="0084032F" w:rsidRPr="00950DCA">
              <w:rPr>
                <w:rFonts w:ascii="Roboto" w:hAnsi="Roboto"/>
              </w:rPr>
              <w:t xml:space="preserve"> .NET </w:t>
            </w:r>
            <w:r w:rsidR="007A4350" w:rsidRPr="00950DCA">
              <w:rPr>
                <w:rFonts w:ascii="Roboto" w:hAnsi="Roboto"/>
              </w:rPr>
              <w:t xml:space="preserve">Webforms to a MVC / </w:t>
            </w:r>
            <w:proofErr w:type="spellStart"/>
            <w:r w:rsidR="007A4350" w:rsidRPr="00950DCA">
              <w:rPr>
                <w:rFonts w:ascii="Roboto" w:hAnsi="Roboto"/>
              </w:rPr>
              <w:t>WebAPI</w:t>
            </w:r>
            <w:proofErr w:type="spellEnd"/>
            <w:r w:rsidR="007A4350" w:rsidRPr="00950DCA">
              <w:rPr>
                <w:rFonts w:ascii="Roboto" w:hAnsi="Roboto"/>
              </w:rPr>
              <w:t xml:space="preserve"> decoupled </w:t>
            </w:r>
            <w:r w:rsidR="0084032F" w:rsidRPr="00950DCA">
              <w:rPr>
                <w:rFonts w:ascii="Roboto" w:hAnsi="Roboto"/>
              </w:rPr>
              <w:t>architecture</w:t>
            </w:r>
            <w:r w:rsidR="007A4350" w:rsidRPr="00950DCA">
              <w:rPr>
                <w:rFonts w:ascii="Roboto" w:hAnsi="Roboto"/>
              </w:rPr>
              <w:t>.</w:t>
            </w:r>
          </w:p>
        </w:tc>
      </w:tr>
      <w:tr w:rsidR="00300698" w:rsidRPr="00950DCA" w14:paraId="2C928872" w14:textId="77777777" w:rsidTr="007D7D1F">
        <w:tblPrEx>
          <w:tblCellMar>
            <w:left w:w="108" w:type="dxa"/>
            <w:right w:w="108" w:type="dxa"/>
          </w:tblCellMar>
        </w:tblPrEx>
        <w:trPr>
          <w:trHeight w:val="216"/>
        </w:trPr>
        <w:tc>
          <w:tcPr>
            <w:tcW w:w="4410" w:type="dxa"/>
            <w:tcMar>
              <w:left w:w="0" w:type="dxa"/>
              <w:right w:w="115" w:type="dxa"/>
            </w:tcMar>
          </w:tcPr>
          <w:p w14:paraId="7253D721" w14:textId="75998D3A" w:rsidR="00300698" w:rsidRPr="00950DCA" w:rsidRDefault="00661930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Web Developer</w:t>
            </w:r>
          </w:p>
        </w:tc>
        <w:tc>
          <w:tcPr>
            <w:tcW w:w="4225" w:type="dxa"/>
          </w:tcPr>
          <w:p w14:paraId="157109D2" w14:textId="77777777" w:rsidR="00300698" w:rsidRPr="00950DCA" w:rsidRDefault="00B8139A" w:rsidP="0003441B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  <w:r w:rsidRPr="00950DCA">
              <w:rPr>
                <w:rFonts w:ascii="Roboto" w:hAnsi="Roboto"/>
                <w:i/>
              </w:rPr>
              <w:t>Aug 2016</w:t>
            </w:r>
            <w:r w:rsidR="00CF218D" w:rsidRPr="00950DCA">
              <w:rPr>
                <w:rFonts w:ascii="Roboto" w:hAnsi="Roboto"/>
                <w:i/>
              </w:rPr>
              <w:t xml:space="preserve"> </w:t>
            </w:r>
            <w:r w:rsidRPr="00950DCA">
              <w:rPr>
                <w:rFonts w:ascii="Roboto" w:hAnsi="Roboto"/>
                <w:i/>
              </w:rPr>
              <w:t>-</w:t>
            </w:r>
            <w:r w:rsidR="00CF218D" w:rsidRPr="00950DCA">
              <w:rPr>
                <w:rFonts w:ascii="Roboto" w:hAnsi="Roboto"/>
                <w:i/>
              </w:rPr>
              <w:t xml:space="preserve"> </w:t>
            </w:r>
            <w:r w:rsidRPr="00950DCA">
              <w:rPr>
                <w:rFonts w:ascii="Roboto" w:hAnsi="Roboto"/>
                <w:i/>
              </w:rPr>
              <w:t>Oct 2016</w:t>
            </w:r>
          </w:p>
        </w:tc>
      </w:tr>
      <w:tr w:rsidR="00CF218D" w:rsidRPr="00950DCA" w14:paraId="50E18F80" w14:textId="77777777" w:rsidTr="007D7D1F">
        <w:tblPrEx>
          <w:tblCellMar>
            <w:left w:w="108" w:type="dxa"/>
            <w:right w:w="108" w:type="dxa"/>
          </w:tblCellMar>
        </w:tblPrEx>
        <w:trPr>
          <w:trHeight w:val="350"/>
        </w:trPr>
        <w:tc>
          <w:tcPr>
            <w:tcW w:w="8635" w:type="dxa"/>
            <w:gridSpan w:val="2"/>
            <w:tcMar>
              <w:left w:w="0" w:type="dxa"/>
              <w:right w:w="115" w:type="dxa"/>
            </w:tcMar>
          </w:tcPr>
          <w:p w14:paraId="0BFB6DD6" w14:textId="7B0C4552" w:rsidR="00661930" w:rsidRPr="00950DCA" w:rsidRDefault="002C5179" w:rsidP="006E7A50">
            <w:pPr>
              <w:pStyle w:val="Location"/>
              <w:spacing w:line="240" w:lineRule="auto"/>
              <w:ind w:left="0"/>
              <w:rPr>
                <w:rFonts w:ascii="Roboto" w:hAnsi="Roboto"/>
                <w:b/>
                <w:color w:val="1F497D" w:themeColor="text2"/>
              </w:rPr>
            </w:pPr>
            <w:r w:rsidRPr="00C66310">
              <w:rPr>
                <w:rFonts w:ascii="Roboto" w:hAnsi="Roboto"/>
                <w:b/>
                <w:i w:val="0"/>
                <w:iCs/>
                <w:color w:val="1F497D" w:themeColor="text2"/>
              </w:rPr>
              <w:t>Illumina</w:t>
            </w:r>
            <w:r w:rsidR="00661930" w:rsidRPr="00C66310">
              <w:rPr>
                <w:rFonts w:ascii="Roboto" w:hAnsi="Roboto"/>
                <w:bCs/>
                <w:i w:val="0"/>
                <w:iCs/>
              </w:rPr>
              <w:t>,</w:t>
            </w:r>
            <w:r w:rsidR="00661930" w:rsidRPr="00C66310">
              <w:rPr>
                <w:rFonts w:ascii="Roboto" w:hAnsi="Roboto"/>
                <w:bCs/>
              </w:rPr>
              <w:t xml:space="preserve"> </w:t>
            </w:r>
            <w:r w:rsidRPr="00C66310">
              <w:rPr>
                <w:rFonts w:ascii="Roboto" w:hAnsi="Roboto"/>
                <w:bCs/>
              </w:rPr>
              <w:t>San Diego</w:t>
            </w:r>
            <w:r w:rsidR="00661930" w:rsidRPr="00C66310">
              <w:rPr>
                <w:rFonts w:ascii="Roboto" w:hAnsi="Roboto"/>
                <w:bCs/>
              </w:rPr>
              <w:t xml:space="preserve"> CA</w:t>
            </w:r>
          </w:p>
          <w:p w14:paraId="07368038" w14:textId="23687F9B" w:rsidR="00864286" w:rsidRPr="00950DCA" w:rsidRDefault="00A266CD" w:rsidP="00A266C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Contract job to create a new Employee Onboarding Web App. This included Progress Tracking, Interactive Clickable-Videos, Quiz, Completion Certificate Issuance, and SSO Integration.</w:t>
            </w:r>
          </w:p>
        </w:tc>
      </w:tr>
      <w:tr w:rsidR="00BD6B57" w:rsidRPr="00950DCA" w14:paraId="782A9AF8" w14:textId="77777777" w:rsidTr="007D7D1F">
        <w:tblPrEx>
          <w:tblCellMar>
            <w:left w:w="108" w:type="dxa"/>
            <w:right w:w="108" w:type="dxa"/>
          </w:tblCellMar>
        </w:tblPrEx>
        <w:trPr>
          <w:trHeight w:val="216"/>
        </w:trPr>
        <w:tc>
          <w:tcPr>
            <w:tcW w:w="4410" w:type="dxa"/>
            <w:tcMar>
              <w:left w:w="0" w:type="dxa"/>
              <w:right w:w="115" w:type="dxa"/>
            </w:tcMar>
          </w:tcPr>
          <w:p w14:paraId="7AD2DFCD" w14:textId="754B042C" w:rsidR="00BD6B57" w:rsidRPr="00950DCA" w:rsidRDefault="00FE5A2A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 xml:space="preserve">Applications </w:t>
            </w:r>
            <w:r w:rsidR="00775CE8" w:rsidRPr="00950DCA">
              <w:rPr>
                <w:rFonts w:ascii="Roboto" w:hAnsi="Roboto"/>
              </w:rPr>
              <w:t>Programmer</w:t>
            </w:r>
          </w:p>
        </w:tc>
        <w:tc>
          <w:tcPr>
            <w:tcW w:w="4225" w:type="dxa"/>
          </w:tcPr>
          <w:p w14:paraId="06E0C678" w14:textId="5B26F679" w:rsidR="00BD6B57" w:rsidRPr="00950DCA" w:rsidRDefault="001B3443" w:rsidP="003A4CB2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  <w:r w:rsidRPr="00950DCA">
              <w:rPr>
                <w:rFonts w:ascii="Roboto" w:hAnsi="Roboto"/>
                <w:i/>
              </w:rPr>
              <w:t>Nov</w:t>
            </w:r>
            <w:r w:rsidR="00BD6B57" w:rsidRPr="00950DCA">
              <w:rPr>
                <w:rFonts w:ascii="Roboto" w:hAnsi="Roboto"/>
                <w:i/>
              </w:rPr>
              <w:t xml:space="preserve"> </w:t>
            </w:r>
            <w:r w:rsidR="006E4AF3" w:rsidRPr="00950DCA">
              <w:rPr>
                <w:rFonts w:ascii="Roboto" w:hAnsi="Roboto"/>
                <w:i/>
              </w:rPr>
              <w:t>2008</w:t>
            </w:r>
            <w:r w:rsidR="00BD6B57" w:rsidRPr="00950DCA">
              <w:rPr>
                <w:rFonts w:ascii="Roboto" w:hAnsi="Roboto"/>
                <w:i/>
              </w:rPr>
              <w:t xml:space="preserve"> </w:t>
            </w:r>
            <w:r w:rsidR="006E4AF3" w:rsidRPr="00950DCA">
              <w:rPr>
                <w:rFonts w:ascii="Roboto" w:hAnsi="Roboto"/>
                <w:i/>
              </w:rPr>
              <w:t>–</w:t>
            </w:r>
            <w:r w:rsidR="00BD6B57" w:rsidRPr="00950DCA">
              <w:rPr>
                <w:rFonts w:ascii="Roboto" w:hAnsi="Roboto"/>
                <w:i/>
              </w:rPr>
              <w:t xml:space="preserve"> </w:t>
            </w:r>
            <w:r w:rsidR="006E4AF3" w:rsidRPr="00950DCA">
              <w:rPr>
                <w:rFonts w:ascii="Roboto" w:hAnsi="Roboto"/>
                <w:i/>
              </w:rPr>
              <w:t>May 2013</w:t>
            </w:r>
          </w:p>
        </w:tc>
      </w:tr>
      <w:tr w:rsidR="00BD6B57" w:rsidRPr="00950DCA" w14:paraId="5E860DD7" w14:textId="77777777" w:rsidTr="007D7D1F">
        <w:tblPrEx>
          <w:tblCellMar>
            <w:left w:w="108" w:type="dxa"/>
            <w:right w:w="108" w:type="dxa"/>
          </w:tblCellMar>
        </w:tblPrEx>
        <w:trPr>
          <w:trHeight w:val="350"/>
        </w:trPr>
        <w:tc>
          <w:tcPr>
            <w:tcW w:w="8635" w:type="dxa"/>
            <w:gridSpan w:val="2"/>
            <w:tcMar>
              <w:left w:w="0" w:type="dxa"/>
              <w:right w:w="115" w:type="dxa"/>
            </w:tcMar>
          </w:tcPr>
          <w:p w14:paraId="158810D6" w14:textId="5621DEAB" w:rsidR="00BD6B57" w:rsidRPr="00950DCA" w:rsidRDefault="00775CE8" w:rsidP="006E7A50">
            <w:pPr>
              <w:pStyle w:val="Location"/>
              <w:spacing w:line="240" w:lineRule="auto"/>
              <w:ind w:left="0"/>
              <w:rPr>
                <w:rFonts w:ascii="Roboto" w:hAnsi="Roboto"/>
                <w:b/>
                <w:color w:val="1F497D" w:themeColor="text2"/>
              </w:rPr>
            </w:pPr>
            <w:r w:rsidRPr="00C66310">
              <w:rPr>
                <w:rFonts w:ascii="Roboto" w:hAnsi="Roboto"/>
                <w:b/>
                <w:i w:val="0"/>
                <w:iCs/>
                <w:color w:val="1F497D" w:themeColor="text2"/>
              </w:rPr>
              <w:t>Henry M. Jackson Foundation</w:t>
            </w:r>
            <w:r w:rsidR="00BD6B57" w:rsidRPr="00C66310">
              <w:rPr>
                <w:rFonts w:ascii="Roboto" w:hAnsi="Roboto"/>
                <w:bCs/>
                <w:i w:val="0"/>
                <w:iCs/>
              </w:rPr>
              <w:t>,</w:t>
            </w:r>
            <w:r w:rsidR="00BD6B57" w:rsidRPr="00C66310">
              <w:rPr>
                <w:rFonts w:ascii="Roboto" w:hAnsi="Roboto"/>
                <w:bCs/>
              </w:rPr>
              <w:t xml:space="preserve"> San Diego CA</w:t>
            </w:r>
          </w:p>
          <w:p w14:paraId="1FFA9538" w14:textId="509000CA" w:rsidR="00BD6B57" w:rsidRPr="00950DCA" w:rsidRDefault="00A34910" w:rsidP="00A34910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Development and Support of an application written to provision DNA sequencing Run Analysis and Reporting for PCR, Virology, and Bacteriology</w:t>
            </w:r>
            <w:r w:rsidR="00BD6B57" w:rsidRPr="00950DCA">
              <w:rPr>
                <w:rFonts w:ascii="Roboto" w:hAnsi="Roboto"/>
              </w:rPr>
              <w:t>.</w:t>
            </w:r>
          </w:p>
          <w:p w14:paraId="3F7B1781" w14:textId="4E8CDEF3" w:rsidR="00F7238C" w:rsidRPr="00950DCA" w:rsidRDefault="00F7238C" w:rsidP="00A34910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 xml:space="preserve">Developed </w:t>
            </w:r>
            <w:r w:rsidR="00D25C04" w:rsidRPr="00950DCA">
              <w:rPr>
                <w:rFonts w:ascii="Roboto" w:hAnsi="Roboto"/>
              </w:rPr>
              <w:t>an i</w:t>
            </w:r>
            <w:r w:rsidRPr="00950DCA">
              <w:rPr>
                <w:rFonts w:ascii="Roboto" w:hAnsi="Roboto"/>
              </w:rPr>
              <w:t>ntelligent</w:t>
            </w:r>
            <w:r w:rsidR="00D25C04" w:rsidRPr="00950DCA">
              <w:rPr>
                <w:rFonts w:ascii="Roboto" w:hAnsi="Roboto"/>
              </w:rPr>
              <w:t xml:space="preserve"> data collection</w:t>
            </w:r>
            <w:r w:rsidR="000C5551" w:rsidRPr="00950DCA">
              <w:rPr>
                <w:rFonts w:ascii="Roboto" w:hAnsi="Roboto"/>
              </w:rPr>
              <w:t xml:space="preserve"> application which detected patterns in Light Cycler readings and automatically notified Lab </w:t>
            </w:r>
            <w:r w:rsidR="00D25C04" w:rsidRPr="00950DCA">
              <w:rPr>
                <w:rFonts w:ascii="Roboto" w:hAnsi="Roboto"/>
              </w:rPr>
              <w:t>Researchers.</w:t>
            </w:r>
          </w:p>
          <w:p w14:paraId="6B3B5703" w14:textId="46B2B329" w:rsidR="00BD6B57" w:rsidRPr="00950DCA" w:rsidRDefault="00F7238C" w:rsidP="003A4CB2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Assisted in data collection/reporting with first discovery of H1N1 (Swine Flu) Pandemic case in USA.</w:t>
            </w:r>
          </w:p>
        </w:tc>
      </w:tr>
      <w:tr w:rsidR="00BD6B57" w:rsidRPr="00950DCA" w14:paraId="1043A3BE" w14:textId="77777777" w:rsidTr="007D7D1F">
        <w:tblPrEx>
          <w:tblCellMar>
            <w:left w:w="108" w:type="dxa"/>
            <w:right w:w="108" w:type="dxa"/>
          </w:tblCellMar>
        </w:tblPrEx>
        <w:trPr>
          <w:trHeight w:val="216"/>
        </w:trPr>
        <w:tc>
          <w:tcPr>
            <w:tcW w:w="4410" w:type="dxa"/>
            <w:tcMar>
              <w:left w:w="0" w:type="dxa"/>
              <w:right w:w="115" w:type="dxa"/>
            </w:tcMar>
          </w:tcPr>
          <w:p w14:paraId="57CDE5C5" w14:textId="77777777" w:rsidR="00BD6B57" w:rsidRPr="00950DCA" w:rsidRDefault="00BD6B57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Web Developer</w:t>
            </w:r>
          </w:p>
        </w:tc>
        <w:tc>
          <w:tcPr>
            <w:tcW w:w="4225" w:type="dxa"/>
          </w:tcPr>
          <w:p w14:paraId="10F4894A" w14:textId="70115B84" w:rsidR="00BD6B57" w:rsidRPr="00950DCA" w:rsidRDefault="006E4AF3" w:rsidP="003A4CB2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  <w:r w:rsidRPr="00950DCA">
              <w:rPr>
                <w:rFonts w:ascii="Roboto" w:hAnsi="Roboto"/>
                <w:i/>
              </w:rPr>
              <w:t>Sep</w:t>
            </w:r>
            <w:r w:rsidR="00BD6B57" w:rsidRPr="00950DCA">
              <w:rPr>
                <w:rFonts w:ascii="Roboto" w:hAnsi="Roboto"/>
                <w:i/>
              </w:rPr>
              <w:t xml:space="preserve"> 20</w:t>
            </w:r>
            <w:r w:rsidRPr="00950DCA">
              <w:rPr>
                <w:rFonts w:ascii="Roboto" w:hAnsi="Roboto"/>
                <w:i/>
              </w:rPr>
              <w:t>04</w:t>
            </w:r>
            <w:r w:rsidR="00BD6B57" w:rsidRPr="00950DCA">
              <w:rPr>
                <w:rFonts w:ascii="Roboto" w:hAnsi="Roboto"/>
                <w:i/>
              </w:rPr>
              <w:t xml:space="preserve"> - </w:t>
            </w:r>
            <w:r w:rsidRPr="00950DCA">
              <w:rPr>
                <w:rFonts w:ascii="Roboto" w:hAnsi="Roboto"/>
                <w:i/>
              </w:rPr>
              <w:t>Nov</w:t>
            </w:r>
            <w:r w:rsidR="00BD6B57" w:rsidRPr="00950DCA">
              <w:rPr>
                <w:rFonts w:ascii="Roboto" w:hAnsi="Roboto"/>
                <w:i/>
              </w:rPr>
              <w:t xml:space="preserve"> 20</w:t>
            </w:r>
            <w:r w:rsidRPr="00950DCA">
              <w:rPr>
                <w:rFonts w:ascii="Roboto" w:hAnsi="Roboto"/>
                <w:i/>
              </w:rPr>
              <w:t>08</w:t>
            </w:r>
          </w:p>
        </w:tc>
      </w:tr>
      <w:tr w:rsidR="00BD6B57" w:rsidRPr="00950DCA" w14:paraId="5A8F312C" w14:textId="77777777" w:rsidTr="007D7D1F">
        <w:tblPrEx>
          <w:tblCellMar>
            <w:left w:w="108" w:type="dxa"/>
            <w:right w:w="108" w:type="dxa"/>
          </w:tblCellMar>
        </w:tblPrEx>
        <w:trPr>
          <w:trHeight w:val="350"/>
        </w:trPr>
        <w:tc>
          <w:tcPr>
            <w:tcW w:w="8635" w:type="dxa"/>
            <w:gridSpan w:val="2"/>
            <w:tcMar>
              <w:left w:w="0" w:type="dxa"/>
              <w:right w:w="115" w:type="dxa"/>
            </w:tcMar>
          </w:tcPr>
          <w:p w14:paraId="0DED6AEC" w14:textId="142D2A43" w:rsidR="00BD6B57" w:rsidRPr="00950DCA" w:rsidRDefault="00FE5A2A" w:rsidP="006E7A50">
            <w:pPr>
              <w:pStyle w:val="Location"/>
              <w:spacing w:line="240" w:lineRule="auto"/>
              <w:ind w:left="0"/>
              <w:rPr>
                <w:rFonts w:ascii="Roboto" w:hAnsi="Roboto"/>
                <w:b/>
                <w:color w:val="365F91" w:themeColor="accent1" w:themeShade="BF"/>
              </w:rPr>
            </w:pPr>
            <w:r w:rsidRPr="00C66310">
              <w:rPr>
                <w:rFonts w:ascii="Roboto" w:hAnsi="Roboto"/>
                <w:b/>
                <w:i w:val="0"/>
                <w:iCs/>
                <w:color w:val="1F497D" w:themeColor="text2"/>
              </w:rPr>
              <w:t>San Diego County Office of Education</w:t>
            </w:r>
            <w:r w:rsidR="00BD6B57" w:rsidRPr="00C66310">
              <w:rPr>
                <w:rFonts w:ascii="Roboto" w:hAnsi="Roboto"/>
                <w:bCs/>
                <w:i w:val="0"/>
                <w:iCs/>
              </w:rPr>
              <w:t>,</w:t>
            </w:r>
            <w:r w:rsidR="00BD6B57" w:rsidRPr="00C66310">
              <w:rPr>
                <w:rFonts w:ascii="Roboto" w:hAnsi="Roboto"/>
                <w:bCs/>
              </w:rPr>
              <w:t xml:space="preserve"> San Diego CA</w:t>
            </w:r>
          </w:p>
          <w:p w14:paraId="4AD8FC07" w14:textId="77777777" w:rsidR="00BD6B57" w:rsidRPr="00950DCA" w:rsidRDefault="00E010E6" w:rsidP="00E010E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Developed and supported a Suite of Web-Based Online Learning Resources. This included design implementation of client-facing media experiences coded in ActionScript and ColdFusion.</w:t>
            </w:r>
          </w:p>
          <w:p w14:paraId="69681F8C" w14:textId="62D8F95A" w:rsidR="00E010E6" w:rsidRPr="00950DCA" w:rsidRDefault="00E010E6" w:rsidP="00E010E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Developed a CRM</w:t>
            </w:r>
            <w:r w:rsidR="000332AD" w:rsidRPr="00950DCA">
              <w:rPr>
                <w:rFonts w:ascii="Roboto" w:hAnsi="Roboto"/>
              </w:rPr>
              <w:t xml:space="preserve"> application </w:t>
            </w:r>
            <w:r w:rsidRPr="00950DCA">
              <w:rPr>
                <w:rFonts w:ascii="Roboto" w:hAnsi="Roboto"/>
              </w:rPr>
              <w:t xml:space="preserve">which tracked Login, Access, and Client </w:t>
            </w:r>
            <w:r w:rsidR="000332AD" w:rsidRPr="00950DCA">
              <w:rPr>
                <w:rFonts w:ascii="Roboto" w:hAnsi="Roboto"/>
              </w:rPr>
              <w:t xml:space="preserve">License </w:t>
            </w:r>
            <w:r w:rsidRPr="00950DCA">
              <w:rPr>
                <w:rFonts w:ascii="Roboto" w:hAnsi="Roboto"/>
              </w:rPr>
              <w:t>Subscriptions</w:t>
            </w:r>
            <w:r w:rsidR="000332AD" w:rsidRPr="00950DCA">
              <w:rPr>
                <w:rFonts w:ascii="Roboto" w:hAnsi="Roboto"/>
              </w:rPr>
              <w:t>.</w:t>
            </w:r>
          </w:p>
        </w:tc>
      </w:tr>
    </w:tbl>
    <w:p w14:paraId="71C808BE" w14:textId="43E118BE" w:rsidR="00300698" w:rsidRPr="00950DCA" w:rsidRDefault="00CA7CD0" w:rsidP="0003441B">
      <w:pPr>
        <w:pStyle w:val="Heading1"/>
        <w:spacing w:line="240" w:lineRule="auto"/>
        <w:rPr>
          <w:rFonts w:ascii="Roboto" w:hAnsi="Roboto"/>
        </w:rPr>
      </w:pPr>
      <w:sdt>
        <w:sdtPr>
          <w:rPr>
            <w:rFonts w:ascii="Roboto" w:hAnsi="Roboto"/>
          </w:rPr>
          <w:alias w:val="Education:"/>
          <w:tag w:val="Education:"/>
          <w:id w:val="1516970808"/>
          <w:placeholder>
            <w:docPart w:val="ACD75C2A24D2486AAA2404158750379A"/>
          </w:placeholder>
          <w:temporary/>
          <w:showingPlcHdr/>
          <w15:appearance w15:val="hidden"/>
        </w:sdtPr>
        <w:sdtEndPr/>
        <w:sdtContent>
          <w:r w:rsidR="00300698" w:rsidRPr="00950DCA">
            <w:rPr>
              <w:rFonts w:ascii="Roboto" w:hAnsi="Roboto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9D7072" w:rsidRPr="00950DCA" w14:paraId="5A357ACF" w14:textId="77777777" w:rsidTr="003B32C8">
        <w:trPr>
          <w:trHeight w:val="216"/>
        </w:trPr>
        <w:tc>
          <w:tcPr>
            <w:tcW w:w="6485" w:type="dxa"/>
          </w:tcPr>
          <w:p w14:paraId="5CE00F6C" w14:textId="74F39385" w:rsidR="009D7072" w:rsidRPr="00950DCA" w:rsidRDefault="00F80333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Solutions Architect Associate</w:t>
            </w:r>
            <w:r w:rsidR="00227C64" w:rsidRPr="00950DCA">
              <w:rPr>
                <w:rFonts w:ascii="Roboto" w:hAnsi="Roboto"/>
              </w:rPr>
              <w:t xml:space="preserve"> </w:t>
            </w:r>
            <w:r w:rsidR="00306A07" w:rsidRPr="00950DCA">
              <w:rPr>
                <w:rFonts w:ascii="Roboto" w:hAnsi="Roboto"/>
              </w:rPr>
              <w:t>SAA-</w:t>
            </w:r>
            <w:r w:rsidR="00227C64" w:rsidRPr="00950DCA">
              <w:rPr>
                <w:rFonts w:ascii="Roboto" w:hAnsi="Roboto"/>
              </w:rPr>
              <w:t>C02</w:t>
            </w:r>
          </w:p>
          <w:p w14:paraId="697BE73C" w14:textId="353424AA" w:rsidR="001A7420" w:rsidRPr="00ED0C1F" w:rsidRDefault="001A7420" w:rsidP="001A7420">
            <w:pPr>
              <w:rPr>
                <w:rFonts w:ascii="Roboto" w:hAnsi="Roboto"/>
                <w:b/>
                <w:bCs/>
              </w:rPr>
            </w:pPr>
            <w:r w:rsidRPr="00ED0C1F">
              <w:rPr>
                <w:rFonts w:ascii="Roboto" w:hAnsi="Roboto"/>
                <w:b/>
                <w:bCs/>
                <w:color w:val="1F497D" w:themeColor="text2"/>
              </w:rPr>
              <w:t>Amazon Web Services</w:t>
            </w:r>
            <w:r w:rsidR="00227C64" w:rsidRPr="00ED0C1F">
              <w:rPr>
                <w:rFonts w:ascii="Roboto" w:hAnsi="Roboto"/>
                <w:b/>
                <w:bCs/>
                <w:color w:val="1F497D" w:themeColor="text2"/>
              </w:rPr>
              <w:t xml:space="preserve"> Certification Program</w:t>
            </w:r>
          </w:p>
        </w:tc>
        <w:tc>
          <w:tcPr>
            <w:tcW w:w="2155" w:type="dxa"/>
          </w:tcPr>
          <w:p w14:paraId="5162E69A" w14:textId="6FC405C2" w:rsidR="009D7072" w:rsidRPr="00950DCA" w:rsidRDefault="001A7420" w:rsidP="0003441B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  <w:r w:rsidRPr="00950DCA">
              <w:rPr>
                <w:rFonts w:ascii="Roboto" w:hAnsi="Roboto"/>
                <w:i/>
              </w:rPr>
              <w:t>May 2021</w:t>
            </w:r>
          </w:p>
        </w:tc>
      </w:tr>
      <w:tr w:rsidR="00300698" w:rsidRPr="00950DCA" w14:paraId="7C51FEF0" w14:textId="77777777" w:rsidTr="003B32C8">
        <w:trPr>
          <w:trHeight w:val="216"/>
        </w:trPr>
        <w:tc>
          <w:tcPr>
            <w:tcW w:w="6485" w:type="dxa"/>
          </w:tcPr>
          <w:p w14:paraId="220462F4" w14:textId="0E082F2E" w:rsidR="00300698" w:rsidRPr="00950DCA" w:rsidRDefault="00354D0C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  <w:r w:rsidRPr="00950DCA">
              <w:rPr>
                <w:rFonts w:ascii="Roboto" w:hAnsi="Roboto"/>
              </w:rPr>
              <w:t>Bachelor of Science</w:t>
            </w:r>
          </w:p>
          <w:p w14:paraId="539B3CC3" w14:textId="0576D671" w:rsidR="002E4955" w:rsidRDefault="002E4955" w:rsidP="002E4955">
            <w:pPr>
              <w:pStyle w:val="Location"/>
              <w:spacing w:line="240" w:lineRule="auto"/>
              <w:ind w:left="0"/>
              <w:rPr>
                <w:rFonts w:ascii="Roboto" w:hAnsi="Roboto"/>
                <w:b/>
                <w:bCs/>
                <w:color w:val="1F497D" w:themeColor="text2"/>
              </w:rPr>
            </w:pPr>
            <w:r w:rsidRPr="00ED0C1F">
              <w:rPr>
                <w:rFonts w:ascii="Roboto" w:hAnsi="Roboto"/>
                <w:i w:val="0"/>
                <w:iCs/>
              </w:rPr>
              <w:t>Computer Information Systems,</w:t>
            </w:r>
            <w:r w:rsidRPr="00950DCA">
              <w:rPr>
                <w:rFonts w:ascii="Roboto" w:hAnsi="Roboto"/>
              </w:rPr>
              <w:t xml:space="preserve"> </w:t>
            </w:r>
            <w:r w:rsidRPr="002E4955">
              <w:rPr>
                <w:rFonts w:ascii="Roboto" w:hAnsi="Roboto"/>
                <w:i w:val="0"/>
              </w:rPr>
              <w:t>School of Business Administration</w:t>
            </w:r>
          </w:p>
          <w:p w14:paraId="5BABF8A3" w14:textId="5DEC76ED" w:rsidR="00AA1ACB" w:rsidRPr="002E4955" w:rsidRDefault="00354D0C" w:rsidP="002E4955">
            <w:pPr>
              <w:pStyle w:val="Location"/>
              <w:spacing w:line="240" w:lineRule="auto"/>
              <w:ind w:left="0"/>
              <w:rPr>
                <w:rFonts w:ascii="Roboto" w:hAnsi="Roboto"/>
                <w:b/>
                <w:bCs/>
                <w:color w:val="1F497D" w:themeColor="text2"/>
              </w:rPr>
            </w:pPr>
            <w:r w:rsidRPr="00ED0C1F">
              <w:rPr>
                <w:rFonts w:ascii="Roboto" w:hAnsi="Roboto"/>
                <w:b/>
                <w:bCs/>
                <w:i w:val="0"/>
                <w:iCs/>
                <w:color w:val="1F497D" w:themeColor="text2"/>
              </w:rPr>
              <w:t>California State Polytechnic University</w:t>
            </w:r>
            <w:r w:rsidRPr="00ED0C1F">
              <w:rPr>
                <w:rFonts w:ascii="Roboto" w:hAnsi="Roboto"/>
                <w:i w:val="0"/>
                <w:iCs/>
              </w:rPr>
              <w:t>,</w:t>
            </w:r>
            <w:r w:rsidRPr="00ED0C1F">
              <w:rPr>
                <w:rFonts w:ascii="Roboto" w:hAnsi="Roboto"/>
              </w:rPr>
              <w:t xml:space="preserve"> </w:t>
            </w:r>
            <w:r w:rsidR="009D0220" w:rsidRPr="00ED0C1F">
              <w:rPr>
                <w:rFonts w:ascii="Roboto" w:hAnsi="Roboto"/>
              </w:rPr>
              <w:t>Pomona, CA</w:t>
            </w:r>
          </w:p>
        </w:tc>
        <w:tc>
          <w:tcPr>
            <w:tcW w:w="2155" w:type="dxa"/>
          </w:tcPr>
          <w:p w14:paraId="6F6E7A2D" w14:textId="618CD569" w:rsidR="00300698" w:rsidRPr="00950DCA" w:rsidRDefault="00354D0C" w:rsidP="0003441B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  <w:r w:rsidRPr="00950DCA">
              <w:rPr>
                <w:rFonts w:ascii="Roboto" w:hAnsi="Roboto"/>
                <w:i/>
              </w:rPr>
              <w:t>Fall</w:t>
            </w:r>
            <w:r w:rsidR="0040399A" w:rsidRPr="00950DCA">
              <w:rPr>
                <w:rFonts w:ascii="Roboto" w:hAnsi="Roboto"/>
                <w:i/>
              </w:rPr>
              <w:t xml:space="preserve"> 2000</w:t>
            </w:r>
            <w:r w:rsidRPr="00950DCA">
              <w:rPr>
                <w:rFonts w:ascii="Roboto" w:hAnsi="Roboto"/>
                <w:i/>
              </w:rPr>
              <w:t xml:space="preserve"> </w:t>
            </w:r>
            <w:r w:rsidR="0040399A" w:rsidRPr="00950DCA">
              <w:rPr>
                <w:rFonts w:ascii="Roboto" w:hAnsi="Roboto"/>
                <w:i/>
              </w:rPr>
              <w:t>-</w:t>
            </w:r>
            <w:r w:rsidRPr="00950DCA">
              <w:rPr>
                <w:rFonts w:ascii="Roboto" w:hAnsi="Roboto"/>
                <w:i/>
              </w:rPr>
              <w:t xml:space="preserve"> Winter</w:t>
            </w:r>
            <w:r w:rsidR="0040399A" w:rsidRPr="00950DCA">
              <w:rPr>
                <w:rFonts w:ascii="Roboto" w:hAnsi="Roboto"/>
                <w:i/>
              </w:rPr>
              <w:t xml:space="preserve"> 2004</w:t>
            </w:r>
          </w:p>
        </w:tc>
      </w:tr>
      <w:tr w:rsidR="00536F72" w:rsidRPr="00950DCA" w14:paraId="768711F2" w14:textId="77777777" w:rsidTr="003B32C8">
        <w:trPr>
          <w:trHeight w:val="216"/>
        </w:trPr>
        <w:tc>
          <w:tcPr>
            <w:tcW w:w="6485" w:type="dxa"/>
          </w:tcPr>
          <w:p w14:paraId="7C609384" w14:textId="77777777" w:rsidR="00536F72" w:rsidRPr="00950DCA" w:rsidRDefault="00536F72" w:rsidP="006E7A50">
            <w:pPr>
              <w:pStyle w:val="Heading2"/>
              <w:spacing w:line="240" w:lineRule="auto"/>
              <w:ind w:left="0"/>
              <w:rPr>
                <w:rFonts w:ascii="Roboto" w:hAnsi="Roboto"/>
              </w:rPr>
            </w:pPr>
          </w:p>
        </w:tc>
        <w:tc>
          <w:tcPr>
            <w:tcW w:w="2155" w:type="dxa"/>
          </w:tcPr>
          <w:p w14:paraId="20083933" w14:textId="77777777" w:rsidR="00536F72" w:rsidRPr="00950DCA" w:rsidRDefault="00536F72" w:rsidP="0003441B">
            <w:pPr>
              <w:pStyle w:val="Dates"/>
              <w:spacing w:line="240" w:lineRule="auto"/>
              <w:rPr>
                <w:rFonts w:ascii="Roboto" w:hAnsi="Roboto"/>
                <w:i/>
              </w:rPr>
            </w:pPr>
          </w:p>
        </w:tc>
      </w:tr>
    </w:tbl>
    <w:p w14:paraId="70AE4149" w14:textId="77777777" w:rsidR="00300698" w:rsidRPr="00950DCA" w:rsidRDefault="00300698" w:rsidP="00AA1ACB">
      <w:pPr>
        <w:rPr>
          <w:rFonts w:ascii="Roboto" w:hAnsi="Roboto"/>
        </w:rPr>
      </w:pPr>
    </w:p>
    <w:sectPr w:rsidR="00300698" w:rsidRPr="00950DCA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EF047" w14:textId="77777777" w:rsidR="00143237" w:rsidRDefault="00143237" w:rsidP="00580C51">
      <w:pPr>
        <w:spacing w:before="0" w:after="0" w:line="240" w:lineRule="auto"/>
      </w:pPr>
      <w:r>
        <w:separator/>
      </w:r>
    </w:p>
  </w:endnote>
  <w:endnote w:type="continuationSeparator" w:id="0">
    <w:p w14:paraId="4CA962BA" w14:textId="77777777" w:rsidR="00143237" w:rsidRDefault="00143237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A4E3B" w14:textId="77777777" w:rsidR="00143237" w:rsidRDefault="00143237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7922CEE" w14:textId="77777777" w:rsidR="00143237" w:rsidRDefault="00143237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C0402B7"/>
    <w:multiLevelType w:val="hybridMultilevel"/>
    <w:tmpl w:val="9CBE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FB1FD6"/>
    <w:multiLevelType w:val="hybridMultilevel"/>
    <w:tmpl w:val="04AA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810A1"/>
    <w:multiLevelType w:val="hybridMultilevel"/>
    <w:tmpl w:val="427E5B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18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7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6B"/>
    <w:rsid w:val="000022EB"/>
    <w:rsid w:val="00003711"/>
    <w:rsid w:val="00005F20"/>
    <w:rsid w:val="00016857"/>
    <w:rsid w:val="000214BD"/>
    <w:rsid w:val="000313E9"/>
    <w:rsid w:val="000332AD"/>
    <w:rsid w:val="00033380"/>
    <w:rsid w:val="0003441B"/>
    <w:rsid w:val="00034F0A"/>
    <w:rsid w:val="00046366"/>
    <w:rsid w:val="0005266B"/>
    <w:rsid w:val="0005624D"/>
    <w:rsid w:val="0006276C"/>
    <w:rsid w:val="00066CD2"/>
    <w:rsid w:val="000701B2"/>
    <w:rsid w:val="00075D5D"/>
    <w:rsid w:val="00075E73"/>
    <w:rsid w:val="000760A3"/>
    <w:rsid w:val="000771BC"/>
    <w:rsid w:val="00081583"/>
    <w:rsid w:val="0008354D"/>
    <w:rsid w:val="00091018"/>
    <w:rsid w:val="00094601"/>
    <w:rsid w:val="000A68E7"/>
    <w:rsid w:val="000A6F69"/>
    <w:rsid w:val="000B031B"/>
    <w:rsid w:val="000B0EE9"/>
    <w:rsid w:val="000B1279"/>
    <w:rsid w:val="000B388B"/>
    <w:rsid w:val="000B5AFB"/>
    <w:rsid w:val="000C446D"/>
    <w:rsid w:val="000C5551"/>
    <w:rsid w:val="000E3FBE"/>
    <w:rsid w:val="0010077D"/>
    <w:rsid w:val="001052F1"/>
    <w:rsid w:val="001076A1"/>
    <w:rsid w:val="00114CCC"/>
    <w:rsid w:val="00116379"/>
    <w:rsid w:val="0011657C"/>
    <w:rsid w:val="001249D8"/>
    <w:rsid w:val="00130AA5"/>
    <w:rsid w:val="00130F48"/>
    <w:rsid w:val="0013567F"/>
    <w:rsid w:val="001377C4"/>
    <w:rsid w:val="00140366"/>
    <w:rsid w:val="00140A19"/>
    <w:rsid w:val="00143237"/>
    <w:rsid w:val="001549EF"/>
    <w:rsid w:val="00155F37"/>
    <w:rsid w:val="00156E32"/>
    <w:rsid w:val="00165BAF"/>
    <w:rsid w:val="00171A11"/>
    <w:rsid w:val="00177AA8"/>
    <w:rsid w:val="00195F05"/>
    <w:rsid w:val="001A2B0D"/>
    <w:rsid w:val="001A43DA"/>
    <w:rsid w:val="001A7420"/>
    <w:rsid w:val="001B3443"/>
    <w:rsid w:val="001B367E"/>
    <w:rsid w:val="001B4B27"/>
    <w:rsid w:val="001B7CC7"/>
    <w:rsid w:val="001C0987"/>
    <w:rsid w:val="001C2089"/>
    <w:rsid w:val="001C57EF"/>
    <w:rsid w:val="001D19E0"/>
    <w:rsid w:val="001E04B5"/>
    <w:rsid w:val="001E05E7"/>
    <w:rsid w:val="001E42EF"/>
    <w:rsid w:val="001E527F"/>
    <w:rsid w:val="001E6DF6"/>
    <w:rsid w:val="001F6065"/>
    <w:rsid w:val="00201167"/>
    <w:rsid w:val="00227C64"/>
    <w:rsid w:val="00232938"/>
    <w:rsid w:val="00250A08"/>
    <w:rsid w:val="0025418C"/>
    <w:rsid w:val="00261B23"/>
    <w:rsid w:val="00261F9D"/>
    <w:rsid w:val="00264F92"/>
    <w:rsid w:val="002706E2"/>
    <w:rsid w:val="00281529"/>
    <w:rsid w:val="002862F0"/>
    <w:rsid w:val="002911C8"/>
    <w:rsid w:val="0029611A"/>
    <w:rsid w:val="002A0B18"/>
    <w:rsid w:val="002B0165"/>
    <w:rsid w:val="002C5179"/>
    <w:rsid w:val="002C5DAC"/>
    <w:rsid w:val="002C78AC"/>
    <w:rsid w:val="002D31F0"/>
    <w:rsid w:val="002E4955"/>
    <w:rsid w:val="002E7EBA"/>
    <w:rsid w:val="002F2D0A"/>
    <w:rsid w:val="00300698"/>
    <w:rsid w:val="00301257"/>
    <w:rsid w:val="0030358C"/>
    <w:rsid w:val="00306A07"/>
    <w:rsid w:val="00306C2A"/>
    <w:rsid w:val="00307ED2"/>
    <w:rsid w:val="00313064"/>
    <w:rsid w:val="00322BDE"/>
    <w:rsid w:val="00323AAA"/>
    <w:rsid w:val="00325642"/>
    <w:rsid w:val="00325712"/>
    <w:rsid w:val="003360D9"/>
    <w:rsid w:val="00346C4E"/>
    <w:rsid w:val="0035183D"/>
    <w:rsid w:val="00354D0C"/>
    <w:rsid w:val="003553C3"/>
    <w:rsid w:val="0036073D"/>
    <w:rsid w:val="00361AFB"/>
    <w:rsid w:val="0036261D"/>
    <w:rsid w:val="003626D2"/>
    <w:rsid w:val="00362774"/>
    <w:rsid w:val="003667FA"/>
    <w:rsid w:val="00370E36"/>
    <w:rsid w:val="00372955"/>
    <w:rsid w:val="00374073"/>
    <w:rsid w:val="00374E86"/>
    <w:rsid w:val="00375877"/>
    <w:rsid w:val="00386AC9"/>
    <w:rsid w:val="00396BF4"/>
    <w:rsid w:val="003A2B25"/>
    <w:rsid w:val="003B32C8"/>
    <w:rsid w:val="003B46B0"/>
    <w:rsid w:val="003B4EE4"/>
    <w:rsid w:val="003C1607"/>
    <w:rsid w:val="003C2546"/>
    <w:rsid w:val="003E49D6"/>
    <w:rsid w:val="003E62C6"/>
    <w:rsid w:val="003F5303"/>
    <w:rsid w:val="0040399A"/>
    <w:rsid w:val="0041118B"/>
    <w:rsid w:val="004204D9"/>
    <w:rsid w:val="00423CE4"/>
    <w:rsid w:val="0043456C"/>
    <w:rsid w:val="004513E1"/>
    <w:rsid w:val="00451A77"/>
    <w:rsid w:val="00453CC9"/>
    <w:rsid w:val="0045557B"/>
    <w:rsid w:val="00464601"/>
    <w:rsid w:val="0046493E"/>
    <w:rsid w:val="004659EB"/>
    <w:rsid w:val="00470ED2"/>
    <w:rsid w:val="00477BB3"/>
    <w:rsid w:val="00492558"/>
    <w:rsid w:val="00492D7F"/>
    <w:rsid w:val="00494BE0"/>
    <w:rsid w:val="004A300F"/>
    <w:rsid w:val="004A3638"/>
    <w:rsid w:val="004A5454"/>
    <w:rsid w:val="004A7251"/>
    <w:rsid w:val="004A72E9"/>
    <w:rsid w:val="004B4A6A"/>
    <w:rsid w:val="004D0CE6"/>
    <w:rsid w:val="004D3524"/>
    <w:rsid w:val="004D6619"/>
    <w:rsid w:val="004E47E6"/>
    <w:rsid w:val="004F12E5"/>
    <w:rsid w:val="004F2304"/>
    <w:rsid w:val="004F3296"/>
    <w:rsid w:val="00507BED"/>
    <w:rsid w:val="00511DA5"/>
    <w:rsid w:val="00513720"/>
    <w:rsid w:val="00514444"/>
    <w:rsid w:val="00536643"/>
    <w:rsid w:val="00536F72"/>
    <w:rsid w:val="0054470C"/>
    <w:rsid w:val="00551755"/>
    <w:rsid w:val="00553AD9"/>
    <w:rsid w:val="00557584"/>
    <w:rsid w:val="0056484E"/>
    <w:rsid w:val="005676EC"/>
    <w:rsid w:val="00580C51"/>
    <w:rsid w:val="005850B6"/>
    <w:rsid w:val="005859E7"/>
    <w:rsid w:val="00594841"/>
    <w:rsid w:val="005B1B7B"/>
    <w:rsid w:val="005B5D94"/>
    <w:rsid w:val="005B6E17"/>
    <w:rsid w:val="005C0355"/>
    <w:rsid w:val="005C5D33"/>
    <w:rsid w:val="005F3913"/>
    <w:rsid w:val="005F55B7"/>
    <w:rsid w:val="006047BC"/>
    <w:rsid w:val="00636AAF"/>
    <w:rsid w:val="00661930"/>
    <w:rsid w:val="0067522D"/>
    <w:rsid w:val="0067665F"/>
    <w:rsid w:val="006962EF"/>
    <w:rsid w:val="006A7FA9"/>
    <w:rsid w:val="006B3A07"/>
    <w:rsid w:val="006C5EFA"/>
    <w:rsid w:val="006E2432"/>
    <w:rsid w:val="006E4AF3"/>
    <w:rsid w:val="006E7A50"/>
    <w:rsid w:val="006F11D9"/>
    <w:rsid w:val="006F5292"/>
    <w:rsid w:val="007001D6"/>
    <w:rsid w:val="007019B6"/>
    <w:rsid w:val="00707530"/>
    <w:rsid w:val="00707C76"/>
    <w:rsid w:val="00717912"/>
    <w:rsid w:val="00723045"/>
    <w:rsid w:val="00742AC5"/>
    <w:rsid w:val="00743F53"/>
    <w:rsid w:val="00746D6D"/>
    <w:rsid w:val="007673D6"/>
    <w:rsid w:val="007675AD"/>
    <w:rsid w:val="007754D2"/>
    <w:rsid w:val="00775CE8"/>
    <w:rsid w:val="00782151"/>
    <w:rsid w:val="00790D50"/>
    <w:rsid w:val="00791699"/>
    <w:rsid w:val="00797A11"/>
    <w:rsid w:val="007A2F12"/>
    <w:rsid w:val="007A4350"/>
    <w:rsid w:val="007B0652"/>
    <w:rsid w:val="007B6FCA"/>
    <w:rsid w:val="007C5B9E"/>
    <w:rsid w:val="007C5ED5"/>
    <w:rsid w:val="007D2016"/>
    <w:rsid w:val="007D5AB6"/>
    <w:rsid w:val="007D7283"/>
    <w:rsid w:val="007D7D1F"/>
    <w:rsid w:val="007E4277"/>
    <w:rsid w:val="007F0416"/>
    <w:rsid w:val="007F3971"/>
    <w:rsid w:val="0081373A"/>
    <w:rsid w:val="00813DBD"/>
    <w:rsid w:val="0083386F"/>
    <w:rsid w:val="008338BE"/>
    <w:rsid w:val="00833F06"/>
    <w:rsid w:val="00834B18"/>
    <w:rsid w:val="0084032F"/>
    <w:rsid w:val="00840832"/>
    <w:rsid w:val="0084095B"/>
    <w:rsid w:val="00844E74"/>
    <w:rsid w:val="00846BF3"/>
    <w:rsid w:val="00855967"/>
    <w:rsid w:val="008639EB"/>
    <w:rsid w:val="00864286"/>
    <w:rsid w:val="00864369"/>
    <w:rsid w:val="00864981"/>
    <w:rsid w:val="00864BCC"/>
    <w:rsid w:val="00866CF9"/>
    <w:rsid w:val="00880EE8"/>
    <w:rsid w:val="00881BBA"/>
    <w:rsid w:val="00894363"/>
    <w:rsid w:val="00896983"/>
    <w:rsid w:val="008A207E"/>
    <w:rsid w:val="008A5F27"/>
    <w:rsid w:val="008B2C58"/>
    <w:rsid w:val="008C6188"/>
    <w:rsid w:val="008E18D5"/>
    <w:rsid w:val="008E343D"/>
    <w:rsid w:val="008E7798"/>
    <w:rsid w:val="0090731C"/>
    <w:rsid w:val="00907793"/>
    <w:rsid w:val="009077DC"/>
    <w:rsid w:val="0091392D"/>
    <w:rsid w:val="009206DB"/>
    <w:rsid w:val="00922790"/>
    <w:rsid w:val="009238B1"/>
    <w:rsid w:val="00925D78"/>
    <w:rsid w:val="00930E64"/>
    <w:rsid w:val="00934607"/>
    <w:rsid w:val="009414CE"/>
    <w:rsid w:val="00941B56"/>
    <w:rsid w:val="00942976"/>
    <w:rsid w:val="0094477E"/>
    <w:rsid w:val="00945B57"/>
    <w:rsid w:val="00950DCA"/>
    <w:rsid w:val="009529F7"/>
    <w:rsid w:val="009548CA"/>
    <w:rsid w:val="0095745D"/>
    <w:rsid w:val="00961813"/>
    <w:rsid w:val="00976DFB"/>
    <w:rsid w:val="00987217"/>
    <w:rsid w:val="00990049"/>
    <w:rsid w:val="00990212"/>
    <w:rsid w:val="009A2B98"/>
    <w:rsid w:val="009C633D"/>
    <w:rsid w:val="009D0220"/>
    <w:rsid w:val="009D7072"/>
    <w:rsid w:val="009E6BBD"/>
    <w:rsid w:val="009F3D11"/>
    <w:rsid w:val="00A07D6A"/>
    <w:rsid w:val="00A12277"/>
    <w:rsid w:val="00A266CD"/>
    <w:rsid w:val="00A31566"/>
    <w:rsid w:val="00A32C24"/>
    <w:rsid w:val="00A34910"/>
    <w:rsid w:val="00A51EA4"/>
    <w:rsid w:val="00A618F1"/>
    <w:rsid w:val="00A6480E"/>
    <w:rsid w:val="00A77FDF"/>
    <w:rsid w:val="00A84E65"/>
    <w:rsid w:val="00A94A4E"/>
    <w:rsid w:val="00AA042A"/>
    <w:rsid w:val="00AA1ACB"/>
    <w:rsid w:val="00AA5993"/>
    <w:rsid w:val="00AB706F"/>
    <w:rsid w:val="00AC26FD"/>
    <w:rsid w:val="00AC6D87"/>
    <w:rsid w:val="00AD3E51"/>
    <w:rsid w:val="00AD7EA8"/>
    <w:rsid w:val="00AE0DCE"/>
    <w:rsid w:val="00AE32BE"/>
    <w:rsid w:val="00AF0D04"/>
    <w:rsid w:val="00AF1168"/>
    <w:rsid w:val="00AF4327"/>
    <w:rsid w:val="00B01A6F"/>
    <w:rsid w:val="00B238F4"/>
    <w:rsid w:val="00B26587"/>
    <w:rsid w:val="00B3456B"/>
    <w:rsid w:val="00B47934"/>
    <w:rsid w:val="00B54803"/>
    <w:rsid w:val="00B5588A"/>
    <w:rsid w:val="00B610BB"/>
    <w:rsid w:val="00B8139A"/>
    <w:rsid w:val="00B82922"/>
    <w:rsid w:val="00B96D60"/>
    <w:rsid w:val="00B97A1E"/>
    <w:rsid w:val="00BB2B3D"/>
    <w:rsid w:val="00BB7D38"/>
    <w:rsid w:val="00BC249D"/>
    <w:rsid w:val="00BC65C5"/>
    <w:rsid w:val="00BC6600"/>
    <w:rsid w:val="00BC7F9D"/>
    <w:rsid w:val="00BD6AAE"/>
    <w:rsid w:val="00BD6B57"/>
    <w:rsid w:val="00BF0645"/>
    <w:rsid w:val="00BF0A02"/>
    <w:rsid w:val="00BF6EEA"/>
    <w:rsid w:val="00C069B4"/>
    <w:rsid w:val="00C12609"/>
    <w:rsid w:val="00C16388"/>
    <w:rsid w:val="00C249F0"/>
    <w:rsid w:val="00C302EE"/>
    <w:rsid w:val="00C322C2"/>
    <w:rsid w:val="00C35D5B"/>
    <w:rsid w:val="00C55F0B"/>
    <w:rsid w:val="00C57C87"/>
    <w:rsid w:val="00C61836"/>
    <w:rsid w:val="00C66310"/>
    <w:rsid w:val="00C747C6"/>
    <w:rsid w:val="00C81776"/>
    <w:rsid w:val="00C8289F"/>
    <w:rsid w:val="00C90329"/>
    <w:rsid w:val="00CA11A7"/>
    <w:rsid w:val="00CA7BBC"/>
    <w:rsid w:val="00CA7CD0"/>
    <w:rsid w:val="00CD22BE"/>
    <w:rsid w:val="00CF218D"/>
    <w:rsid w:val="00CF3DFC"/>
    <w:rsid w:val="00D011D6"/>
    <w:rsid w:val="00D0391C"/>
    <w:rsid w:val="00D05FC6"/>
    <w:rsid w:val="00D25C04"/>
    <w:rsid w:val="00D3324E"/>
    <w:rsid w:val="00D33ED8"/>
    <w:rsid w:val="00D36FA1"/>
    <w:rsid w:val="00D43B91"/>
    <w:rsid w:val="00D449BA"/>
    <w:rsid w:val="00D4662D"/>
    <w:rsid w:val="00D720EA"/>
    <w:rsid w:val="00D84330"/>
    <w:rsid w:val="00D8742A"/>
    <w:rsid w:val="00D903E2"/>
    <w:rsid w:val="00D912BE"/>
    <w:rsid w:val="00D967E6"/>
    <w:rsid w:val="00D97489"/>
    <w:rsid w:val="00DA1067"/>
    <w:rsid w:val="00DA5F98"/>
    <w:rsid w:val="00DD2779"/>
    <w:rsid w:val="00DD36A5"/>
    <w:rsid w:val="00DE3DEA"/>
    <w:rsid w:val="00DE65D7"/>
    <w:rsid w:val="00DE7766"/>
    <w:rsid w:val="00DF0381"/>
    <w:rsid w:val="00E010E6"/>
    <w:rsid w:val="00E20FB1"/>
    <w:rsid w:val="00E329D1"/>
    <w:rsid w:val="00E32D7E"/>
    <w:rsid w:val="00E33FCE"/>
    <w:rsid w:val="00E454B2"/>
    <w:rsid w:val="00E57162"/>
    <w:rsid w:val="00E60C14"/>
    <w:rsid w:val="00E61302"/>
    <w:rsid w:val="00E64C2A"/>
    <w:rsid w:val="00E657DA"/>
    <w:rsid w:val="00E7081B"/>
    <w:rsid w:val="00E71B4B"/>
    <w:rsid w:val="00E71BAA"/>
    <w:rsid w:val="00E72757"/>
    <w:rsid w:val="00E7611F"/>
    <w:rsid w:val="00E85ACE"/>
    <w:rsid w:val="00E86527"/>
    <w:rsid w:val="00EA15D7"/>
    <w:rsid w:val="00EA29B2"/>
    <w:rsid w:val="00EB133D"/>
    <w:rsid w:val="00EB14E7"/>
    <w:rsid w:val="00EC6DD7"/>
    <w:rsid w:val="00ED0C1F"/>
    <w:rsid w:val="00ED3B9A"/>
    <w:rsid w:val="00EE13E9"/>
    <w:rsid w:val="00EE41FA"/>
    <w:rsid w:val="00F06F85"/>
    <w:rsid w:val="00F235ED"/>
    <w:rsid w:val="00F34F9A"/>
    <w:rsid w:val="00F4003B"/>
    <w:rsid w:val="00F469DC"/>
    <w:rsid w:val="00F50907"/>
    <w:rsid w:val="00F510D1"/>
    <w:rsid w:val="00F53623"/>
    <w:rsid w:val="00F56B11"/>
    <w:rsid w:val="00F6229A"/>
    <w:rsid w:val="00F631C0"/>
    <w:rsid w:val="00F70C12"/>
    <w:rsid w:val="00F71657"/>
    <w:rsid w:val="00F71DD8"/>
    <w:rsid w:val="00F7238C"/>
    <w:rsid w:val="00F80333"/>
    <w:rsid w:val="00F815F8"/>
    <w:rsid w:val="00F86655"/>
    <w:rsid w:val="00FD7B34"/>
    <w:rsid w:val="00FE54F1"/>
    <w:rsid w:val="00FE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0CF878"/>
  <w15:docId w15:val="{78F1F5A7-C704-4BA0-97A5-CFBB55E4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3E49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F32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tomga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rtomgao.github.io/hell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ga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61C568D197445F94D0AE1400107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D897B-0468-4A92-A7CB-B42B86BC2615}"/>
      </w:docPartPr>
      <w:docPartBody>
        <w:p w:rsidR="00343F6A" w:rsidRDefault="00CF2CE6">
          <w:pPr>
            <w:pStyle w:val="D261C568D197445F94D0AE1400107142"/>
          </w:pPr>
          <w:r>
            <w:t>Summary</w:t>
          </w:r>
        </w:p>
      </w:docPartBody>
    </w:docPart>
    <w:docPart>
      <w:docPartPr>
        <w:name w:val="388D4505CAB64C0DB2AB9AE836F12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69E31-2C1F-41E5-9591-B36DC6E86DA8}"/>
      </w:docPartPr>
      <w:docPartBody>
        <w:p w:rsidR="00343F6A" w:rsidRDefault="00CF2CE6">
          <w:pPr>
            <w:pStyle w:val="388D4505CAB64C0DB2AB9AE836F12C28"/>
          </w:pPr>
          <w:r>
            <w:t>Experience</w:t>
          </w:r>
        </w:p>
      </w:docPartBody>
    </w:docPart>
    <w:docPart>
      <w:docPartPr>
        <w:name w:val="ACD75C2A24D2486AAA2404158750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82263-3520-4183-B2AF-C8AD15E7F9B3}"/>
      </w:docPartPr>
      <w:docPartBody>
        <w:p w:rsidR="00343F6A" w:rsidRDefault="00CF2CE6">
          <w:pPr>
            <w:pStyle w:val="ACD75C2A24D2486AAA2404158750379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CE6"/>
    <w:rsid w:val="001E6B5C"/>
    <w:rsid w:val="002075D9"/>
    <w:rsid w:val="00343F6A"/>
    <w:rsid w:val="003A4FB5"/>
    <w:rsid w:val="003D62C2"/>
    <w:rsid w:val="00503462"/>
    <w:rsid w:val="006D4882"/>
    <w:rsid w:val="00782E34"/>
    <w:rsid w:val="008D5C4A"/>
    <w:rsid w:val="00B21122"/>
    <w:rsid w:val="00B43468"/>
    <w:rsid w:val="00B53919"/>
    <w:rsid w:val="00B711AC"/>
    <w:rsid w:val="00B7710D"/>
    <w:rsid w:val="00BD4BEF"/>
    <w:rsid w:val="00CF2CE6"/>
    <w:rsid w:val="00E06F71"/>
    <w:rsid w:val="00E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61C568D197445F94D0AE1400107142">
    <w:name w:val="D261C568D197445F94D0AE1400107142"/>
  </w:style>
  <w:style w:type="paragraph" w:customStyle="1" w:styleId="388D4505CAB64C0DB2AB9AE836F12C28">
    <w:name w:val="388D4505CAB64C0DB2AB9AE836F12C28"/>
  </w:style>
  <w:style w:type="paragraph" w:customStyle="1" w:styleId="ACD75C2A24D2486AAA2404158750379A">
    <w:name w:val="ACD75C2A24D2486AAA24041587503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9C6A6-801F-4FD2-B156-2F33EFDC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30</TotalTime>
  <Pages>2</Pages>
  <Words>756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Gao, Tom</dc:creator>
  <cp:lastModifiedBy>Tom Gao</cp:lastModifiedBy>
  <cp:revision>26</cp:revision>
  <cp:lastPrinted>2021-10-01T15:54:00Z</cp:lastPrinted>
  <dcterms:created xsi:type="dcterms:W3CDTF">2021-10-01T15:53:00Z</dcterms:created>
  <dcterms:modified xsi:type="dcterms:W3CDTF">2021-10-15T17:48:00Z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